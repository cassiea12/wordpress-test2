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6" w:type="dxa"/>
        <w:tblInd w:w="-1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"/>
        <w:gridCol w:w="281"/>
        <w:gridCol w:w="10516"/>
      </w:tblGrid>
      <w:tr w:rsidR="007E5EC4" w14:paraId="627D15FC" w14:textId="77777777" w:rsidTr="00D03ECB">
        <w:trPr>
          <w:trHeight w:val="2590"/>
        </w:trPr>
        <w:tc>
          <w:tcPr>
            <w:tcW w:w="169" w:type="dxa"/>
            <w:shd w:val="clear" w:color="auto" w:fill="4D4D4D" w:themeFill="accent6"/>
          </w:tcPr>
          <w:p w14:paraId="5DEFE261" w14:textId="246858A7" w:rsidR="009C1A99" w:rsidRDefault="006C5495">
            <w:r>
              <w:softHyphen/>
            </w:r>
            <w:r w:rsidR="00FC6D38">
              <w:t xml:space="preserve"> </w:t>
            </w:r>
          </w:p>
        </w:tc>
        <w:tc>
          <w:tcPr>
            <w:tcW w:w="281" w:type="dxa"/>
          </w:tcPr>
          <w:p w14:paraId="56CC8060" w14:textId="77777777" w:rsidR="009C1A99" w:rsidRDefault="009C1A99"/>
        </w:tc>
        <w:tc>
          <w:tcPr>
            <w:tcW w:w="10516" w:type="dxa"/>
          </w:tcPr>
          <w:p w14:paraId="42CC4470" w14:textId="23CA5D35" w:rsidR="009C1A99" w:rsidRDefault="00B70D34" w:rsidP="004C0B3E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szCs w:val="20"/>
              </w:rPr>
              <w:t>Driven</w:t>
            </w:r>
            <w:r w:rsidR="00EC0AE4">
              <w:rPr>
                <w:szCs w:val="20"/>
              </w:rPr>
              <w:t xml:space="preserve"> and passionate </w:t>
            </w:r>
            <w:r w:rsidR="00CF3DF6" w:rsidRPr="00720ADE">
              <w:rPr>
                <w:szCs w:val="20"/>
              </w:rPr>
              <w:t>Front-end Developer</w:t>
            </w:r>
            <w:r w:rsidR="00A05409">
              <w:rPr>
                <w:szCs w:val="20"/>
              </w:rPr>
              <w:t xml:space="preserve"> with a </w:t>
            </w:r>
            <w:r w:rsidR="00E217B7">
              <w:rPr>
                <w:szCs w:val="20"/>
              </w:rPr>
              <w:t>year of professional experience</w:t>
            </w:r>
            <w:r w:rsidR="00EC0AE4">
              <w:rPr>
                <w:szCs w:val="20"/>
              </w:rPr>
              <w:t xml:space="preserve"> </w:t>
            </w:r>
            <w:r w:rsidR="00E217B7">
              <w:rPr>
                <w:szCs w:val="20"/>
              </w:rPr>
              <w:t xml:space="preserve">working with a team </w:t>
            </w:r>
            <w:r w:rsidR="00EC0AE4" w:rsidRPr="00720ADE">
              <w:rPr>
                <w:rFonts w:eastAsia="Times New Roman" w:cs="Times New Roman"/>
                <w:color w:val="000000"/>
                <w:szCs w:val="20"/>
              </w:rPr>
              <w:t xml:space="preserve">using Agile methodologies </w:t>
            </w:r>
            <w:r w:rsidR="00205045">
              <w:rPr>
                <w:rFonts w:eastAsia="Times New Roman" w:cs="Times New Roman"/>
                <w:color w:val="000000"/>
                <w:szCs w:val="20"/>
              </w:rPr>
              <w:t xml:space="preserve">in a Scrum Framework </w:t>
            </w:r>
            <w:r w:rsidR="00EC0AE4">
              <w:rPr>
                <w:rFonts w:eastAsia="Times New Roman" w:cs="Times New Roman"/>
                <w:color w:val="000000"/>
                <w:szCs w:val="20"/>
              </w:rPr>
              <w:t xml:space="preserve">to </w:t>
            </w:r>
            <w:r w:rsidR="005450A8">
              <w:rPr>
                <w:rFonts w:eastAsia="Times New Roman" w:cs="Times New Roman"/>
                <w:color w:val="000000"/>
                <w:szCs w:val="20"/>
              </w:rPr>
              <w:t>design</w:t>
            </w:r>
            <w:r w:rsidR="00EC0AE4">
              <w:rPr>
                <w:rFonts w:eastAsia="Times New Roman" w:cs="Times New Roman"/>
                <w:color w:val="000000"/>
                <w:szCs w:val="20"/>
              </w:rPr>
              <w:t xml:space="preserve"> and develop</w:t>
            </w:r>
            <w:r w:rsidR="00F22BE2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  <w:r w:rsidR="00F96659">
              <w:rPr>
                <w:rFonts w:eastAsia="Times New Roman" w:cs="Times New Roman"/>
                <w:color w:val="000000"/>
                <w:szCs w:val="20"/>
              </w:rPr>
              <w:t>responsive</w:t>
            </w:r>
            <w:r w:rsidR="00253EF2">
              <w:rPr>
                <w:rFonts w:eastAsia="Times New Roman" w:cs="Times New Roman"/>
                <w:color w:val="000000"/>
                <w:szCs w:val="20"/>
              </w:rPr>
              <w:t>,</w:t>
            </w:r>
            <w:r w:rsidR="00205045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  <w:r w:rsidR="00405787">
              <w:rPr>
                <w:rFonts w:eastAsia="Times New Roman" w:cs="Times New Roman"/>
                <w:color w:val="000000"/>
                <w:szCs w:val="20"/>
              </w:rPr>
              <w:t>cross-browser compatible</w:t>
            </w:r>
            <w:r w:rsidR="00F96659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r w:rsidR="00405787">
              <w:rPr>
                <w:rFonts w:eastAsia="Times New Roman" w:cs="Times New Roman"/>
                <w:color w:val="000000"/>
                <w:szCs w:val="20"/>
              </w:rPr>
              <w:t xml:space="preserve">and accessible web applications. </w:t>
            </w:r>
          </w:p>
          <w:p w14:paraId="6211C734" w14:textId="77777777" w:rsidR="009F49BF" w:rsidRDefault="009F49BF" w:rsidP="004C0B3E">
            <w:p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</w:p>
          <w:p w14:paraId="631D1D64" w14:textId="68B47C4A" w:rsidR="005D616B" w:rsidRPr="007E4DE1" w:rsidRDefault="005D616B" w:rsidP="007E4DE1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Times New Roman" w:cs="Times New Roman"/>
                <w:szCs w:val="20"/>
              </w:rPr>
            </w:pPr>
            <w:r w:rsidRPr="00197C8A">
              <w:rPr>
                <w:rFonts w:eastAsia="Times New Roman" w:cs="Times New Roman"/>
                <w:szCs w:val="20"/>
              </w:rPr>
              <w:t>1-year professional experience as a Front-end Developer</w:t>
            </w:r>
            <w:r>
              <w:rPr>
                <w:rFonts w:eastAsia="Times New Roman" w:cs="Times New Roman"/>
                <w:szCs w:val="20"/>
              </w:rPr>
              <w:t xml:space="preserve"> </w:t>
            </w:r>
            <w:r w:rsidR="007E4DE1">
              <w:rPr>
                <w:rFonts w:eastAsia="Times New Roman" w:cs="Times New Roman"/>
                <w:szCs w:val="20"/>
              </w:rPr>
              <w:t xml:space="preserve">creating wireframes and mockups for user-friendly, responsive web designs, </w:t>
            </w:r>
            <w:r w:rsidR="007E4DE1" w:rsidRPr="00197C8A">
              <w:rPr>
                <w:rFonts w:eastAsia="Times New Roman" w:cs="Times New Roman"/>
                <w:szCs w:val="20"/>
              </w:rPr>
              <w:t xml:space="preserve">and </w:t>
            </w:r>
            <w:r w:rsidR="007E4DE1">
              <w:rPr>
                <w:rFonts w:eastAsia="Times New Roman" w:cs="Times New Roman"/>
                <w:szCs w:val="20"/>
              </w:rPr>
              <w:t>translated</w:t>
            </w:r>
            <w:r w:rsidR="007E4DE1" w:rsidRPr="00197C8A">
              <w:rPr>
                <w:rFonts w:eastAsia="Times New Roman" w:cs="Times New Roman"/>
                <w:szCs w:val="20"/>
              </w:rPr>
              <w:t xml:space="preserve"> mockups into </w:t>
            </w:r>
            <w:r w:rsidR="007E4DE1">
              <w:rPr>
                <w:rFonts w:eastAsia="Times New Roman" w:cs="Times New Roman"/>
                <w:szCs w:val="20"/>
              </w:rPr>
              <w:t xml:space="preserve">responsive, cross-browser compatible, and accessible </w:t>
            </w:r>
            <w:r w:rsidR="007E4DE1" w:rsidRPr="00197C8A">
              <w:rPr>
                <w:rFonts w:eastAsia="Times New Roman" w:cs="Times New Roman"/>
                <w:szCs w:val="20"/>
              </w:rPr>
              <w:t>websites</w:t>
            </w:r>
            <w:r w:rsidR="007E4DE1">
              <w:rPr>
                <w:rFonts w:eastAsia="Times New Roman" w:cs="Times New Roman"/>
                <w:szCs w:val="20"/>
              </w:rPr>
              <w:t xml:space="preserve"> </w:t>
            </w:r>
            <w:r w:rsidRPr="007E4DE1">
              <w:rPr>
                <w:rFonts w:eastAsia="Times New Roman" w:cs="Times New Roman"/>
                <w:szCs w:val="20"/>
              </w:rPr>
              <w:t xml:space="preserve">using HTML5, CSS3, JavaScript, JQuery, Sass, and Gulp. </w:t>
            </w:r>
          </w:p>
          <w:p w14:paraId="0C4C62DC" w14:textId="77777777" w:rsidR="005D616B" w:rsidRPr="00D137F3" w:rsidRDefault="005D616B" w:rsidP="005D616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Theme="majorHAnsi" w:eastAsia="Times New Roman" w:hAnsiTheme="majorHAnsi" w:cs="Times New Roman"/>
                <w:szCs w:val="20"/>
              </w:rPr>
            </w:pPr>
            <w:r>
              <w:rPr>
                <w:rFonts w:asciiTheme="majorHAnsi" w:eastAsia="Times New Roman" w:hAnsiTheme="majorHAnsi" w:cs="Times New Roman"/>
                <w:szCs w:val="20"/>
              </w:rPr>
              <w:t>Entrepreneurial experience includes assistant to CEO of a startup in networking, marketing, and promotional efforts, as well as participating in a hackathon to create a website for a Non-Profit.</w:t>
            </w:r>
          </w:p>
          <w:p w14:paraId="69795AAD" w14:textId="77777777" w:rsidR="005D616B" w:rsidRPr="00197C8A" w:rsidRDefault="005D616B" w:rsidP="005D616B">
            <w:pPr>
              <w:widowControl w:val="0"/>
              <w:numPr>
                <w:ilvl w:val="0"/>
                <w:numId w:val="3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Myriad Pro"/>
                <w:szCs w:val="20"/>
              </w:rPr>
            </w:pPr>
            <w:r w:rsidRPr="00197C8A">
              <w:rPr>
                <w:rFonts w:cs="Myriad Pro"/>
                <w:szCs w:val="20"/>
              </w:rPr>
              <w:t>Work</w:t>
            </w:r>
            <w:r>
              <w:rPr>
                <w:rFonts w:cs="Myriad Pro"/>
                <w:szCs w:val="20"/>
              </w:rPr>
              <w:t>ed</w:t>
            </w:r>
            <w:r w:rsidRPr="00197C8A">
              <w:rPr>
                <w:rFonts w:cs="Myriad Pro"/>
                <w:szCs w:val="20"/>
              </w:rPr>
              <w:t xml:space="preserve"> in close collaboration with front-end, back-end, graphic </w:t>
            </w:r>
            <w:r>
              <w:rPr>
                <w:rFonts w:cs="Myriad Pro"/>
                <w:szCs w:val="20"/>
              </w:rPr>
              <w:t>designers</w:t>
            </w:r>
            <w:r w:rsidRPr="00197C8A">
              <w:rPr>
                <w:rFonts w:cs="Myriad Pro"/>
                <w:szCs w:val="20"/>
              </w:rPr>
              <w:t>, marketing team, project and product management in a cross functional environment leveraging the Agile project management methodology, monthly Sprints, and daily Scrums to accomplish tasks and communicate with the team.</w:t>
            </w:r>
          </w:p>
          <w:p w14:paraId="6F9886FF" w14:textId="77777777" w:rsidR="005D616B" w:rsidRDefault="005D616B" w:rsidP="005D616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Developed</w:t>
            </w:r>
            <w:r w:rsidRPr="00197C8A">
              <w:rPr>
                <w:rFonts w:eastAsia="Times New Roman" w:cs="Times New Roman"/>
                <w:szCs w:val="20"/>
              </w:rPr>
              <w:t xml:space="preserve"> in a MAMP environment, using </w:t>
            </w:r>
            <w:proofErr w:type="spellStart"/>
            <w:r w:rsidRPr="00197C8A">
              <w:rPr>
                <w:rFonts w:eastAsia="Times New Roman" w:cs="Times New Roman"/>
                <w:szCs w:val="20"/>
              </w:rPr>
              <w:t>git</w:t>
            </w:r>
            <w:proofErr w:type="spellEnd"/>
            <w:r w:rsidRPr="00197C8A">
              <w:rPr>
                <w:rFonts w:eastAsia="Times New Roman" w:cs="Times New Roman"/>
                <w:szCs w:val="20"/>
              </w:rPr>
              <w:t xml:space="preserve">/GitHub for version </w:t>
            </w:r>
            <w:r>
              <w:rPr>
                <w:rFonts w:eastAsia="Times New Roman" w:cs="Times New Roman"/>
                <w:szCs w:val="20"/>
              </w:rPr>
              <w:t>control.</w:t>
            </w:r>
          </w:p>
          <w:p w14:paraId="497FD0E8" w14:textId="77777777" w:rsidR="005D616B" w:rsidRPr="00A76293" w:rsidRDefault="005D616B" w:rsidP="005D616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Theme="majorHAnsi" w:eastAsia="Times New Roman" w:hAnsiTheme="majorHAnsi" w:cs="Times New Roman"/>
                <w:szCs w:val="20"/>
              </w:rPr>
            </w:pPr>
            <w:bookmarkStart w:id="0" w:name="_GoBack"/>
            <w:bookmarkEnd w:id="0"/>
            <w:r w:rsidRPr="00197C8A">
              <w:rPr>
                <w:rFonts w:asciiTheme="majorHAnsi" w:hAnsiTheme="majorHAnsi" w:cs="Myriad Pro"/>
                <w:szCs w:val="20"/>
              </w:rPr>
              <w:t>Experience</w:t>
            </w:r>
            <w:r>
              <w:rPr>
                <w:rFonts w:asciiTheme="majorHAnsi" w:hAnsiTheme="majorHAnsi" w:cs="Myriad Pro"/>
                <w:szCs w:val="20"/>
              </w:rPr>
              <w:t>d with</w:t>
            </w:r>
            <w:r w:rsidRPr="00197C8A">
              <w:rPr>
                <w:rFonts w:asciiTheme="majorHAnsi" w:hAnsiTheme="majorHAnsi" w:cs="Myriad Pro"/>
                <w:szCs w:val="20"/>
              </w:rPr>
              <w:t xml:space="preserve"> WordPress</w:t>
            </w:r>
            <w:r>
              <w:rPr>
                <w:rFonts w:asciiTheme="majorHAnsi" w:hAnsiTheme="majorHAnsi" w:cs="Myriad Pro"/>
                <w:szCs w:val="20"/>
              </w:rPr>
              <w:t xml:space="preserve"> themes and utilizing plugins for building out webpages and SEO.</w:t>
            </w:r>
          </w:p>
          <w:p w14:paraId="1EC0B8C5" w14:textId="477E4041" w:rsidR="008B558D" w:rsidRPr="004C0B3E" w:rsidRDefault="005D616B" w:rsidP="005D616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eastAsia="Times New Roman" w:cs="Times New Roman"/>
                <w:color w:val="000000"/>
                <w:szCs w:val="20"/>
              </w:rPr>
            </w:pPr>
            <w:r w:rsidRPr="00197C8A">
              <w:rPr>
                <w:rFonts w:eastAsia="Times New Roman" w:cs="Times New Roman"/>
                <w:szCs w:val="20"/>
              </w:rPr>
              <w:t>Graduate of California State University Northridge with a GPA of 3.7</w:t>
            </w:r>
            <w:r>
              <w:rPr>
                <w:rFonts w:eastAsia="Times New Roman" w:cs="Times New Roman"/>
                <w:szCs w:val="20"/>
              </w:rPr>
              <w:t>.</w:t>
            </w:r>
          </w:p>
        </w:tc>
      </w:tr>
      <w:tr w:rsidR="007E5EC4" w14:paraId="3EA50BE7" w14:textId="77777777" w:rsidTr="00D03ECB">
        <w:trPr>
          <w:trHeight w:val="360"/>
        </w:trPr>
        <w:tc>
          <w:tcPr>
            <w:tcW w:w="169" w:type="dxa"/>
          </w:tcPr>
          <w:p w14:paraId="73C15C21" w14:textId="6D6C95FB" w:rsidR="009C1A99" w:rsidRDefault="009C1A99"/>
        </w:tc>
        <w:tc>
          <w:tcPr>
            <w:tcW w:w="281" w:type="dxa"/>
          </w:tcPr>
          <w:p w14:paraId="5BF85A4B" w14:textId="77777777" w:rsidR="009C1A99" w:rsidRDefault="009C1A99"/>
        </w:tc>
        <w:tc>
          <w:tcPr>
            <w:tcW w:w="10516" w:type="dxa"/>
          </w:tcPr>
          <w:p w14:paraId="61ACD645" w14:textId="7B80ECB3" w:rsidR="003634A5" w:rsidRPr="007411A4" w:rsidRDefault="003634A5" w:rsidP="00197C8A">
            <w:pPr>
              <w:rPr>
                <w:rFonts w:ascii="Myriad Pro" w:hAnsi="Myriad Pro" w:cs="Myriad Pro"/>
                <w:color w:val="535353"/>
                <w:szCs w:val="20"/>
              </w:rPr>
            </w:pPr>
          </w:p>
        </w:tc>
      </w:tr>
      <w:tr w:rsidR="00DB35A7" w14:paraId="77E3C7AD" w14:textId="77777777" w:rsidTr="00D03ECB">
        <w:trPr>
          <w:trHeight w:val="2115"/>
        </w:trPr>
        <w:tc>
          <w:tcPr>
            <w:tcW w:w="169" w:type="dxa"/>
            <w:shd w:val="clear" w:color="auto" w:fill="5F5F5F" w:themeFill="accent5"/>
          </w:tcPr>
          <w:p w14:paraId="5CC679E7" w14:textId="77777777" w:rsidR="00DB35A7" w:rsidRDefault="00DB35A7"/>
        </w:tc>
        <w:tc>
          <w:tcPr>
            <w:tcW w:w="281" w:type="dxa"/>
          </w:tcPr>
          <w:p w14:paraId="453F7CB7" w14:textId="77777777" w:rsidR="00DB35A7" w:rsidRDefault="00DB35A7"/>
        </w:tc>
        <w:tc>
          <w:tcPr>
            <w:tcW w:w="10516" w:type="dxa"/>
          </w:tcPr>
          <w:p w14:paraId="341A40E5" w14:textId="4530F330" w:rsidR="00DB35A7" w:rsidRPr="00EE14FE" w:rsidRDefault="005D616B" w:rsidP="00F737CB">
            <w:pPr>
              <w:pStyle w:val="Heading1"/>
              <w:rPr>
                <w:color w:val="002060"/>
              </w:rPr>
            </w:pPr>
            <w:r w:rsidRPr="00EE14FE">
              <w:rPr>
                <w:b w:val="0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415DAF" wp14:editId="508C795A">
                      <wp:simplePos x="0" y="0"/>
                      <wp:positionH relativeFrom="column">
                        <wp:posOffset>4542155</wp:posOffset>
                      </wp:positionH>
                      <wp:positionV relativeFrom="paragraph">
                        <wp:posOffset>297180</wp:posOffset>
                      </wp:positionV>
                      <wp:extent cx="1971675" cy="802640"/>
                      <wp:effectExtent l="0" t="0" r="0" b="1016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802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3E0D6" w14:textId="56A29BF2" w:rsidR="00C235ED" w:rsidRPr="00C92B60" w:rsidRDefault="00C235ED" w:rsidP="00C235ED">
                                  <w:pPr>
                                    <w:ind w:firstLine="360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Collaboration</w:t>
                                  </w:r>
                                </w:p>
                                <w:p w14:paraId="50454EA7" w14:textId="554E2F54" w:rsidR="00C235ED" w:rsidRDefault="00C235ED" w:rsidP="00C235E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 xml:space="preserve">Agile </w:t>
                                  </w:r>
                                  <w:r w:rsidR="005401FD"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>Process</w:t>
                                  </w:r>
                                </w:p>
                                <w:p w14:paraId="599BF5D3" w14:textId="5EF70B5C" w:rsidR="00C235ED" w:rsidRDefault="00C235ED" w:rsidP="00C235E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>Scrum Framework</w:t>
                                  </w:r>
                                  <w:r w:rsidRPr="003D0750"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67BB13F" w14:textId="124B9C26" w:rsidR="00C235ED" w:rsidRPr="00C235ED" w:rsidRDefault="00C235ED" w:rsidP="00C235E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 xml:space="preserve"> &amp; GitHub</w:t>
                                  </w:r>
                                </w:p>
                                <w:p w14:paraId="4F32748C" w14:textId="77777777" w:rsidR="00C235ED" w:rsidRDefault="00C235ED" w:rsidP="00C235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415DA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57.65pt;margin-top:23.4pt;width:155.25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" filled="f" stroked="f">
                      <v:textbox>
                        <w:txbxContent>
                          <w:p w14:paraId="3B33E0D6" w14:textId="56A29BF2" w:rsidR="00C235ED" w:rsidRPr="00C92B60" w:rsidRDefault="00C235ED" w:rsidP="00C235ED">
                            <w:pPr>
                              <w:ind w:firstLine="36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Collaboration</w:t>
                            </w:r>
                          </w:p>
                          <w:p w14:paraId="50454EA7" w14:textId="554E2F54" w:rsidR="00C235ED" w:rsidRDefault="00C235ED" w:rsidP="00C235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 xml:space="preserve">Agile </w:t>
                            </w:r>
                            <w:r w:rsidR="005401FD"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>Process</w:t>
                            </w:r>
                          </w:p>
                          <w:p w14:paraId="599BF5D3" w14:textId="5EF70B5C" w:rsidR="00C235ED" w:rsidRDefault="00C235ED" w:rsidP="00C235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>Scrum Framework</w:t>
                            </w:r>
                            <w:r w:rsidRPr="003D0750"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 xml:space="preserve"> </w:t>
                            </w:r>
                          </w:p>
                          <w:p w14:paraId="467BB13F" w14:textId="124B9C26" w:rsidR="00C235ED" w:rsidRPr="00C235ED" w:rsidRDefault="00C235ED" w:rsidP="00C235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 xml:space="preserve"> &amp; GitHub</w:t>
                            </w:r>
                          </w:p>
                          <w:p w14:paraId="4F32748C" w14:textId="77777777" w:rsidR="00C235ED" w:rsidRDefault="00C235ED" w:rsidP="00C235E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D65FD" w:rsidRPr="00EE14FE">
              <w:rPr>
                <w:b w:val="0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57C59" wp14:editId="01EE6025">
                      <wp:simplePos x="0" y="0"/>
                      <wp:positionH relativeFrom="column">
                        <wp:posOffset>2256155</wp:posOffset>
                      </wp:positionH>
                      <wp:positionV relativeFrom="paragraph">
                        <wp:posOffset>297180</wp:posOffset>
                      </wp:positionV>
                      <wp:extent cx="1971675" cy="1031240"/>
                      <wp:effectExtent l="0" t="0" r="0" b="1016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675" cy="1031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FB968" w14:textId="5CCFC63E" w:rsidR="00C235ED" w:rsidRPr="00C92B60" w:rsidRDefault="00C235ED" w:rsidP="00C235ED">
                                  <w:pPr>
                                    <w:ind w:firstLine="360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Web Design</w:t>
                                  </w:r>
                                </w:p>
                                <w:p w14:paraId="3EA533B8" w14:textId="77777777" w:rsidR="00C235ED" w:rsidRDefault="00C235ED" w:rsidP="00C235E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>Adobe Photoshop</w:t>
                                  </w:r>
                                </w:p>
                                <w:p w14:paraId="4C588B4B" w14:textId="2A7146CF" w:rsidR="00C235ED" w:rsidRPr="003D0750" w:rsidRDefault="00C235ED" w:rsidP="00C235E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>Adobe XD</w:t>
                                  </w:r>
                                  <w:r w:rsidRPr="003D0750"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BE4A524" w14:textId="534EFF9C" w:rsidR="00C235ED" w:rsidRDefault="005401FD" w:rsidP="00C235E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  <w:u w:color="35353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  <w:u w:color="353535"/>
                                    </w:rPr>
                                    <w:t>InV</w:t>
                                  </w:r>
                                  <w:r w:rsidR="00C235ED"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  <w:u w:color="353535"/>
                                    </w:rPr>
                                    <w:t>ision</w:t>
                                  </w:r>
                                  <w:proofErr w:type="spellEnd"/>
                                </w:p>
                                <w:p w14:paraId="1BDE7118" w14:textId="77777777" w:rsidR="00C235ED" w:rsidRPr="003D0750" w:rsidRDefault="00C235ED" w:rsidP="00C235ED">
                                  <w:pPr>
                                    <w:pStyle w:val="ListParagraph"/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entury Gothic" w:hAnsi="Century Gothic" w:cs="AppleSystemUIFont"/>
                                      <w:color w:val="353535"/>
                                      <w:szCs w:val="20"/>
                                      <w:u w:color="353535"/>
                                    </w:rPr>
                                  </w:pPr>
                                </w:p>
                                <w:p w14:paraId="40CBCEF3" w14:textId="77777777" w:rsidR="00C235ED" w:rsidRDefault="00C235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57C59" id="Text Box 1" o:spid="_x0000_s1027" type="#_x0000_t202" style="position:absolute;margin-left:177.65pt;margin-top:23.4pt;width:155.2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" filled="f" stroked="f">
                      <v:textbox>
                        <w:txbxContent>
                          <w:p w14:paraId="2D5FB968" w14:textId="5CCFC63E" w:rsidR="00C235ED" w:rsidRPr="00C92B60" w:rsidRDefault="00C235ED" w:rsidP="00C235ED">
                            <w:pPr>
                              <w:ind w:firstLine="36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Web Design</w:t>
                            </w:r>
                          </w:p>
                          <w:p w14:paraId="3EA533B8" w14:textId="77777777" w:rsidR="00C235ED" w:rsidRDefault="00C235ED" w:rsidP="00C235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>Adobe Photoshop</w:t>
                            </w:r>
                          </w:p>
                          <w:p w14:paraId="4C588B4B" w14:textId="2A7146CF" w:rsidR="00C235ED" w:rsidRPr="003D0750" w:rsidRDefault="00C235ED" w:rsidP="00C235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>Adobe XD</w:t>
                            </w:r>
                            <w:r w:rsidRPr="003D0750"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</w:rPr>
                              <w:t xml:space="preserve"> </w:t>
                            </w:r>
                          </w:p>
                          <w:p w14:paraId="7BE4A524" w14:textId="534EFF9C" w:rsidR="00C235ED" w:rsidRDefault="005401FD" w:rsidP="00C235E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  <w:u w:color="353535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  <w:u w:color="353535"/>
                              </w:rPr>
                              <w:t>InV</w:t>
                            </w:r>
                            <w:r w:rsidR="00C235ED"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  <w:u w:color="353535"/>
                              </w:rPr>
                              <w:t>ision</w:t>
                            </w:r>
                            <w:proofErr w:type="spellEnd"/>
                          </w:p>
                          <w:p w14:paraId="1BDE7118" w14:textId="77777777" w:rsidR="00C235ED" w:rsidRPr="003D0750" w:rsidRDefault="00C235ED" w:rsidP="00C235ED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entury Gothic" w:hAnsi="Century Gothic" w:cs="AppleSystemUIFont"/>
                                <w:color w:val="353535"/>
                                <w:szCs w:val="20"/>
                                <w:u w:color="353535"/>
                              </w:rPr>
                            </w:pPr>
                          </w:p>
                          <w:p w14:paraId="40CBCEF3" w14:textId="77777777" w:rsidR="00C235ED" w:rsidRDefault="00C235E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B35A7" w:rsidRPr="00EE14FE">
              <w:rPr>
                <w:color w:val="auto"/>
              </w:rPr>
              <w:t>S</w:t>
            </w:r>
            <w:r w:rsidR="00DB35A7" w:rsidRPr="00EE14FE">
              <w:rPr>
                <w:color w:val="002060"/>
              </w:rPr>
              <w:t>kills/Qualifications</w:t>
            </w:r>
          </w:p>
          <w:p w14:paraId="61451FC0" w14:textId="64649B3D" w:rsidR="00C92B60" w:rsidRPr="00EE14FE" w:rsidRDefault="00C92B60" w:rsidP="00C92B60">
            <w:pPr>
              <w:rPr>
                <w:b/>
                <w:u w:val="single"/>
              </w:rPr>
            </w:pPr>
            <w:r w:rsidRPr="00EE14FE">
              <w:rPr>
                <w:b/>
              </w:rPr>
              <w:t xml:space="preserve">       </w:t>
            </w:r>
            <w:r w:rsidRPr="00EE14FE">
              <w:rPr>
                <w:b/>
                <w:u w:val="single"/>
              </w:rPr>
              <w:t>Front End</w:t>
            </w:r>
          </w:p>
          <w:p w14:paraId="2345D8C6" w14:textId="731654F5" w:rsidR="00416BE6" w:rsidRPr="00EE14FE" w:rsidRDefault="00416BE6" w:rsidP="00416BE6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AppleSystemUIFont"/>
                <w:szCs w:val="20"/>
              </w:rPr>
            </w:pPr>
            <w:r w:rsidRPr="00EE14FE">
              <w:rPr>
                <w:rFonts w:ascii="Century Gothic" w:hAnsi="Century Gothic" w:cs="AppleSystemUIFont"/>
                <w:szCs w:val="20"/>
              </w:rPr>
              <w:t xml:space="preserve">HTML5 </w:t>
            </w:r>
          </w:p>
          <w:p w14:paraId="12A75F81" w14:textId="118AFBB4" w:rsidR="00883A93" w:rsidRPr="00EE14FE" w:rsidRDefault="00416BE6" w:rsidP="003C625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AppleSystemUIFont"/>
                <w:szCs w:val="20"/>
                <w:u w:color="353535"/>
              </w:rPr>
            </w:pP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>CSS3</w:t>
            </w:r>
            <w:r w:rsidR="003C6257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(</w:t>
            </w:r>
            <w:r w:rsidR="00883A93" w:rsidRPr="00EE14FE">
              <w:rPr>
                <w:rFonts w:ascii="Century Gothic" w:hAnsi="Century Gothic" w:cs="AppleSystemUIFont"/>
                <w:szCs w:val="20"/>
                <w:u w:color="353535"/>
              </w:rPr>
              <w:t>Bootstrap</w:t>
            </w:r>
            <w:r w:rsidR="003C6257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, </w:t>
            </w:r>
            <w:r w:rsidR="00883A93" w:rsidRPr="00EE14FE">
              <w:rPr>
                <w:rFonts w:ascii="Century Gothic" w:hAnsi="Century Gothic" w:cs="AppleSystemUIFont"/>
                <w:szCs w:val="20"/>
                <w:u w:color="353535"/>
              </w:rPr>
              <w:t>Sass</w:t>
            </w:r>
            <w:r w:rsidR="003C6257" w:rsidRPr="00EE14FE">
              <w:rPr>
                <w:rFonts w:ascii="Century Gothic" w:hAnsi="Century Gothic" w:cs="AppleSystemUIFont"/>
                <w:szCs w:val="20"/>
                <w:u w:color="353535"/>
              </w:rPr>
              <w:t>)</w:t>
            </w:r>
          </w:p>
          <w:p w14:paraId="58E5234B" w14:textId="0C49C23C" w:rsidR="00C235ED" w:rsidRPr="00EE14FE" w:rsidRDefault="00AB33B4" w:rsidP="003C625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AppleSystemUIFont"/>
                <w:szCs w:val="20"/>
                <w:u w:color="353535"/>
              </w:rPr>
            </w:pP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>JavaScript</w:t>
            </w:r>
            <w:r w:rsidR="003C6257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, </w:t>
            </w:r>
            <w:r w:rsidR="0081507E" w:rsidRPr="00EE14FE">
              <w:rPr>
                <w:rFonts w:ascii="Century Gothic" w:hAnsi="Century Gothic" w:cs="AppleSystemUIFont"/>
                <w:szCs w:val="20"/>
                <w:u w:color="353535"/>
              </w:rPr>
              <w:t>jQ</w:t>
            </w:r>
            <w:r w:rsidR="002A2C3B" w:rsidRPr="00EE14FE">
              <w:rPr>
                <w:rFonts w:ascii="Century Gothic" w:hAnsi="Century Gothic" w:cs="AppleSystemUIFont"/>
                <w:szCs w:val="20"/>
                <w:u w:color="353535"/>
              </w:rPr>
              <w:t>uery</w:t>
            </w:r>
          </w:p>
          <w:p w14:paraId="20C3B023" w14:textId="69792963" w:rsidR="00C235ED" w:rsidRPr="00EE14FE" w:rsidRDefault="00C235ED" w:rsidP="00C235E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AppleSystemUIFont"/>
                <w:szCs w:val="20"/>
                <w:u w:color="353535"/>
              </w:rPr>
            </w:pP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>Laravel Blade</w:t>
            </w:r>
          </w:p>
          <w:p w14:paraId="5AF158AD" w14:textId="64649B3D" w:rsidR="00AB33B4" w:rsidRPr="00C235ED" w:rsidRDefault="00AB33B4" w:rsidP="00C235E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AppleSystemUIFont"/>
                <w:color w:val="353535"/>
                <w:szCs w:val="20"/>
                <w:u w:color="353535"/>
              </w:rPr>
            </w:pP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>WordPress</w:t>
            </w:r>
          </w:p>
        </w:tc>
      </w:tr>
      <w:tr w:rsidR="00DB35A7" w14:paraId="48F07452" w14:textId="77777777" w:rsidTr="00D03ECB">
        <w:trPr>
          <w:trHeight w:val="324"/>
        </w:trPr>
        <w:tc>
          <w:tcPr>
            <w:tcW w:w="169" w:type="dxa"/>
          </w:tcPr>
          <w:p w14:paraId="78702816" w14:textId="3A078A37" w:rsidR="00DB35A7" w:rsidRDefault="00DB35A7" w:rsidP="00883A93">
            <w:pPr>
              <w:jc w:val="both"/>
            </w:pPr>
          </w:p>
        </w:tc>
        <w:tc>
          <w:tcPr>
            <w:tcW w:w="281" w:type="dxa"/>
          </w:tcPr>
          <w:p w14:paraId="01BED818" w14:textId="77777777" w:rsidR="00DB35A7" w:rsidRDefault="00DB35A7"/>
        </w:tc>
        <w:tc>
          <w:tcPr>
            <w:tcW w:w="10516" w:type="dxa"/>
          </w:tcPr>
          <w:p w14:paraId="1174CD30" w14:textId="77777777" w:rsidR="00DB35A7" w:rsidRDefault="00DB35A7"/>
        </w:tc>
      </w:tr>
      <w:tr w:rsidR="00DB35A7" w14:paraId="0BDA4620" w14:textId="77777777" w:rsidTr="00D03ECB">
        <w:trPr>
          <w:trHeight w:val="45"/>
        </w:trPr>
        <w:tc>
          <w:tcPr>
            <w:tcW w:w="169" w:type="dxa"/>
            <w:shd w:val="clear" w:color="auto" w:fill="808080" w:themeFill="accent4"/>
          </w:tcPr>
          <w:p w14:paraId="4BAB3C04" w14:textId="60ECE4F2" w:rsidR="00DB35A7" w:rsidRDefault="00DB35A7"/>
          <w:p w14:paraId="0E0F4C72" w14:textId="77777777" w:rsidR="00DB35A7" w:rsidRPr="0046099C" w:rsidRDefault="00DB35A7" w:rsidP="0046099C"/>
          <w:p w14:paraId="691478E7" w14:textId="77777777" w:rsidR="00DB35A7" w:rsidRPr="0046099C" w:rsidRDefault="00DB35A7" w:rsidP="0046099C"/>
          <w:p w14:paraId="3253D6BF" w14:textId="77777777" w:rsidR="00DB35A7" w:rsidRPr="0046099C" w:rsidRDefault="00DB35A7" w:rsidP="0046099C"/>
          <w:p w14:paraId="551DFB28" w14:textId="77777777" w:rsidR="00DB35A7" w:rsidRPr="0046099C" w:rsidRDefault="00DB35A7" w:rsidP="0046099C"/>
        </w:tc>
        <w:tc>
          <w:tcPr>
            <w:tcW w:w="281" w:type="dxa"/>
          </w:tcPr>
          <w:p w14:paraId="032A3136" w14:textId="77777777" w:rsidR="00DB35A7" w:rsidRDefault="00DB35A7"/>
        </w:tc>
        <w:tc>
          <w:tcPr>
            <w:tcW w:w="10516" w:type="dxa"/>
          </w:tcPr>
          <w:p w14:paraId="24F11186" w14:textId="04D9B576" w:rsidR="00DB35A7" w:rsidRPr="00EE14FE" w:rsidRDefault="00FC159B" w:rsidP="00DB35A7">
            <w:pPr>
              <w:pStyle w:val="Heading1"/>
              <w:rPr>
                <w:color w:val="002060"/>
              </w:rPr>
            </w:pPr>
            <w:r w:rsidRPr="00EE14FE">
              <w:rPr>
                <w:color w:val="002060"/>
              </w:rPr>
              <w:t>Education</w:t>
            </w:r>
          </w:p>
          <w:p w14:paraId="3476B26E" w14:textId="2D1E0883" w:rsidR="00DB35A7" w:rsidRPr="00EE14FE" w:rsidRDefault="00DB35A7" w:rsidP="00DB35A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AppleSystemUIFont"/>
                <w:szCs w:val="20"/>
                <w:u w:color="353535"/>
              </w:rPr>
            </w:pPr>
            <w:r w:rsidRPr="00EE14FE">
              <w:rPr>
                <w:rFonts w:ascii="Century Gothic" w:hAnsi="Century Gothic" w:cs="AppleSystemUIFont"/>
                <w:szCs w:val="20"/>
                <w:u w:val="single" w:color="353535"/>
              </w:rPr>
              <w:t>Multimedia Production</w:t>
            </w: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Bachelor of Arts - California State University Northridge, graduating Fall 2017, </w:t>
            </w:r>
            <w:r w:rsidRPr="00EE14FE">
              <w:rPr>
                <w:rFonts w:ascii="Century Gothic" w:hAnsi="Century Gothic" w:cs="AppleSystemUIFont"/>
                <w:b/>
                <w:szCs w:val="20"/>
                <w:u w:color="353535"/>
              </w:rPr>
              <w:t>GPA</w:t>
            </w: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</w:t>
            </w:r>
            <w:r w:rsidRPr="00EE14FE">
              <w:rPr>
                <w:rFonts w:ascii="Century Gothic" w:hAnsi="Century Gothic" w:cs="AppleSystemUIFontBold"/>
                <w:b/>
                <w:bCs/>
                <w:szCs w:val="20"/>
                <w:u w:color="353535"/>
              </w:rPr>
              <w:t>3.</w:t>
            </w:r>
            <w:r w:rsidR="00123826" w:rsidRPr="00EE14FE">
              <w:rPr>
                <w:rFonts w:ascii="Century Gothic" w:hAnsi="Century Gothic" w:cs="AppleSystemUIFontBold"/>
                <w:b/>
                <w:bCs/>
                <w:szCs w:val="20"/>
                <w:u w:color="353535"/>
              </w:rPr>
              <w:t>7</w:t>
            </w:r>
          </w:p>
          <w:p w14:paraId="27D1DEE6" w14:textId="77777777" w:rsidR="00DB35A7" w:rsidRPr="00EE14FE" w:rsidRDefault="00DB35A7" w:rsidP="00DB35A7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4"/>
                <w:szCs w:val="24"/>
                <w:u w:color="353535"/>
              </w:rPr>
            </w:pP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Santa Rosa Junior College –AA Transfer, Spring 2015, </w:t>
            </w:r>
            <w:r w:rsidRPr="00EE14FE">
              <w:rPr>
                <w:rFonts w:ascii="Century Gothic" w:hAnsi="Century Gothic" w:cs="AppleSystemUIFont"/>
                <w:b/>
                <w:szCs w:val="20"/>
                <w:u w:color="353535"/>
              </w:rPr>
              <w:t>GPA</w:t>
            </w:r>
            <w:r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</w:t>
            </w:r>
            <w:r w:rsidRPr="00EE14FE">
              <w:rPr>
                <w:rFonts w:ascii="Century Gothic" w:hAnsi="Century Gothic" w:cs="AppleSystemUIFont"/>
                <w:b/>
                <w:szCs w:val="20"/>
                <w:u w:color="353535"/>
              </w:rPr>
              <w:t>3.8</w:t>
            </w:r>
          </w:p>
          <w:p w14:paraId="331417D0" w14:textId="54BE7DE8" w:rsidR="004A33B3" w:rsidRPr="00DB35A7" w:rsidRDefault="004A33B3" w:rsidP="006F1D0B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color w:val="353535"/>
                <w:sz w:val="24"/>
                <w:szCs w:val="24"/>
                <w:u w:color="353535"/>
              </w:rPr>
            </w:pPr>
            <w:r w:rsidRPr="00EE14FE">
              <w:rPr>
                <w:rFonts w:ascii="Century Gothic" w:hAnsi="Century Gothic" w:cs="AppleSystemUIFont"/>
                <w:b/>
                <w:szCs w:val="20"/>
                <w:u w:color="353535"/>
              </w:rPr>
              <w:t xml:space="preserve">Documentary Website Project: </w:t>
            </w:r>
            <w:r w:rsidR="00233F2E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Created mood boards, style-tiles, wireframes and mockups, then hand-coded it </w:t>
            </w:r>
            <w:r w:rsidR="000E6450" w:rsidRPr="00EE14FE">
              <w:rPr>
                <w:rFonts w:ascii="Century Gothic" w:hAnsi="Century Gothic" w:cs="AppleSystemUIFont"/>
                <w:szCs w:val="20"/>
                <w:u w:color="353535"/>
              </w:rPr>
              <w:t>using HTML, CSS, and JavaScript resulting in a beautiful</w:t>
            </w:r>
            <w:r w:rsidR="006F1D0B" w:rsidRPr="00EE14FE">
              <w:rPr>
                <w:rFonts w:ascii="Century Gothic" w:hAnsi="Century Gothic" w:cs="AppleSystemUIFont"/>
                <w:szCs w:val="20"/>
                <w:u w:color="353535"/>
              </w:rPr>
              <w:t>,</w:t>
            </w:r>
            <w:r w:rsidR="000E6450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</w:t>
            </w:r>
            <w:r w:rsidR="006F1D0B" w:rsidRPr="00EE14FE">
              <w:rPr>
                <w:rFonts w:ascii="Century Gothic" w:hAnsi="Century Gothic" w:cs="AppleSystemUIFont"/>
                <w:szCs w:val="20"/>
                <w:u w:color="353535"/>
              </w:rPr>
              <w:t>user-friendly web design</w:t>
            </w:r>
            <w:r w:rsidR="000E6450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for the film. </w:t>
            </w:r>
            <w:r w:rsidR="00233F2E" w:rsidRPr="00EE14FE">
              <w:rPr>
                <w:rFonts w:ascii="Century Gothic" w:hAnsi="Century Gothic" w:cs="AppleSystemUIFont"/>
                <w:szCs w:val="20"/>
                <w:u w:color="353535"/>
              </w:rPr>
              <w:t xml:space="preserve"> </w:t>
            </w:r>
          </w:p>
        </w:tc>
      </w:tr>
      <w:tr w:rsidR="00DB35A7" w14:paraId="4DC18D88" w14:textId="77777777" w:rsidTr="00D03ECB">
        <w:trPr>
          <w:trHeight w:val="26"/>
        </w:trPr>
        <w:tc>
          <w:tcPr>
            <w:tcW w:w="169" w:type="dxa"/>
          </w:tcPr>
          <w:p w14:paraId="4FC0F32B" w14:textId="1A30D422" w:rsidR="00DB35A7" w:rsidRDefault="00DB35A7"/>
        </w:tc>
        <w:tc>
          <w:tcPr>
            <w:tcW w:w="281" w:type="dxa"/>
          </w:tcPr>
          <w:p w14:paraId="383DA5A4" w14:textId="77777777" w:rsidR="00DB35A7" w:rsidRDefault="00DB35A7"/>
        </w:tc>
        <w:tc>
          <w:tcPr>
            <w:tcW w:w="10516" w:type="dxa"/>
          </w:tcPr>
          <w:p w14:paraId="3008696F" w14:textId="77777777" w:rsidR="00DB35A7" w:rsidRDefault="00DB35A7" w:rsidP="00AD5F04"/>
        </w:tc>
      </w:tr>
      <w:tr w:rsidR="00DB35A7" w14:paraId="788361FF" w14:textId="77777777" w:rsidTr="00D03ECB">
        <w:trPr>
          <w:trHeight w:val="28"/>
        </w:trPr>
        <w:tc>
          <w:tcPr>
            <w:tcW w:w="169" w:type="dxa"/>
            <w:shd w:val="clear" w:color="auto" w:fill="B2B2B2" w:themeFill="accent2"/>
          </w:tcPr>
          <w:p w14:paraId="155F7BD1" w14:textId="77777777" w:rsidR="00DB35A7" w:rsidRDefault="00DB35A7"/>
        </w:tc>
        <w:tc>
          <w:tcPr>
            <w:tcW w:w="281" w:type="dxa"/>
          </w:tcPr>
          <w:p w14:paraId="0B1DB980" w14:textId="77777777" w:rsidR="00DB35A7" w:rsidRDefault="00DB35A7"/>
        </w:tc>
        <w:tc>
          <w:tcPr>
            <w:tcW w:w="10516" w:type="dxa"/>
          </w:tcPr>
          <w:p w14:paraId="189940B9" w14:textId="2D44E8EA" w:rsidR="00DB35A7" w:rsidRPr="00EE14FE" w:rsidRDefault="00DB35A7" w:rsidP="001560E0">
            <w:pPr>
              <w:pStyle w:val="Heading1"/>
              <w:rPr>
                <w:color w:val="002060"/>
              </w:rPr>
            </w:pPr>
            <w:r w:rsidRPr="00EE14FE">
              <w:rPr>
                <w:color w:val="002060"/>
              </w:rPr>
              <w:t>Experience</w:t>
            </w:r>
          </w:p>
          <w:p w14:paraId="080D4E0B" w14:textId="64FB8480" w:rsidR="00FC159B" w:rsidRPr="00FC159B" w:rsidRDefault="00FC159B" w:rsidP="00FC159B">
            <w:pPr>
              <w:pStyle w:val="Heading1"/>
              <w:rPr>
                <w:sz w:val="22"/>
                <w:szCs w:val="22"/>
                <w:u w:val="single"/>
              </w:rPr>
            </w:pPr>
            <w:r w:rsidRPr="00FC159B">
              <w:rPr>
                <w:sz w:val="22"/>
                <w:szCs w:val="22"/>
                <w:u w:val="single"/>
              </w:rPr>
              <w:t>Professional Experience</w:t>
            </w:r>
          </w:p>
          <w:p w14:paraId="3480888C" w14:textId="6562873F" w:rsidR="00DB35A7" w:rsidRDefault="00253EF2" w:rsidP="00083068">
            <w:pPr>
              <w:rPr>
                <w:b/>
                <w:szCs w:val="20"/>
              </w:rPr>
            </w:pPr>
            <w:r>
              <w:rPr>
                <w:b/>
              </w:rPr>
              <w:t>META+LAB</w:t>
            </w:r>
            <w:r w:rsidR="00DB35A7">
              <w:rPr>
                <w:b/>
              </w:rPr>
              <w:t xml:space="preserve">                                                                                                                      </w:t>
            </w:r>
            <w:r w:rsidR="003C6257">
              <w:rPr>
                <w:b/>
              </w:rPr>
              <w:t xml:space="preserve">      </w:t>
            </w:r>
            <w:r w:rsidR="006F1D0B">
              <w:rPr>
                <w:b/>
              </w:rPr>
              <w:t xml:space="preserve">December 2016 - </w:t>
            </w:r>
            <w:r w:rsidR="00DB35A7">
              <w:rPr>
                <w:b/>
              </w:rPr>
              <w:t>Current</w:t>
            </w:r>
          </w:p>
          <w:p w14:paraId="1E8E573F" w14:textId="77777777" w:rsidR="00F3412D" w:rsidRPr="00C75E6D" w:rsidRDefault="00AB4717" w:rsidP="0008306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Source Sans Pro"/>
                <w:szCs w:val="20"/>
              </w:rPr>
            </w:pPr>
            <w:r w:rsidRPr="00C75E6D">
              <w:rPr>
                <w:rFonts w:cs="Source Sans Pro"/>
                <w:szCs w:val="20"/>
              </w:rPr>
              <w:t>Front-end Developer</w:t>
            </w:r>
            <w:r w:rsidR="00DB35A7" w:rsidRPr="00C75E6D">
              <w:rPr>
                <w:rFonts w:cs="Source Sans Pro"/>
                <w:szCs w:val="20"/>
              </w:rPr>
              <w:t xml:space="preserve"> on a team of back-end and front-end developers leveraging the Agile – SCRUM framework</w:t>
            </w:r>
            <w:r w:rsidR="00F3412D" w:rsidRPr="00C75E6D">
              <w:rPr>
                <w:rFonts w:cs="Source Sans Pro"/>
                <w:szCs w:val="20"/>
              </w:rPr>
              <w:t xml:space="preserve"> to build web applications</w:t>
            </w:r>
            <w:r w:rsidR="00DB35A7" w:rsidRPr="00C75E6D">
              <w:rPr>
                <w:rFonts w:cs="Source Sans Pro"/>
                <w:szCs w:val="20"/>
              </w:rPr>
              <w:t>.</w:t>
            </w:r>
          </w:p>
          <w:p w14:paraId="1FEDB3A6" w14:textId="452BF87B" w:rsidR="00F3412D" w:rsidRPr="00871CD0" w:rsidRDefault="00253EF2" w:rsidP="00871CD0">
            <w:pPr>
              <w:pStyle w:val="NormalWeb"/>
              <w:numPr>
                <w:ilvl w:val="0"/>
                <w:numId w:val="38"/>
              </w:numPr>
              <w:rPr>
                <w:rFonts w:ascii="Century Gothic" w:hAnsi="Century Gothic"/>
                <w:sz w:val="20"/>
                <w:szCs w:val="20"/>
              </w:rPr>
            </w:pPr>
            <w:r w:rsidRPr="00253EF2">
              <w:rPr>
                <w:rFonts w:ascii="Century Gothic" w:hAnsi="Century Gothic" w:cs="Source Sans Pro"/>
                <w:b/>
                <w:sz w:val="20"/>
                <w:szCs w:val="20"/>
              </w:rPr>
              <w:t>Electronic Thesis Dissertation v3</w:t>
            </w:r>
            <w:r>
              <w:rPr>
                <w:rFonts w:ascii="Century Gothic" w:hAnsi="Century Gothic" w:cs="Source Sans Pro"/>
                <w:sz w:val="20"/>
                <w:szCs w:val="20"/>
              </w:rPr>
              <w:t xml:space="preserve">; </w:t>
            </w:r>
            <w:r w:rsidR="00997BCF">
              <w:rPr>
                <w:rFonts w:ascii="Century Gothic" w:hAnsi="Century Gothic" w:cs="Source Sans Pro"/>
                <w:sz w:val="20"/>
                <w:szCs w:val="20"/>
              </w:rPr>
              <w:t>a</w:t>
            </w:r>
            <w:r w:rsidR="00D05C41">
              <w:rPr>
                <w:rFonts w:ascii="Century Gothic" w:hAnsi="Century Gothic" w:cs="Source Sans Pro"/>
                <w:sz w:val="20"/>
                <w:szCs w:val="20"/>
              </w:rPr>
              <w:t xml:space="preserve"> web application </w:t>
            </w:r>
            <w:r w:rsidR="00950485">
              <w:rPr>
                <w:rFonts w:ascii="Century Gothic" w:hAnsi="Century Gothic" w:cs="Source Sans Pro"/>
                <w:sz w:val="20"/>
                <w:szCs w:val="20"/>
              </w:rPr>
              <w:t>Graduate S</w:t>
            </w:r>
            <w:r w:rsidR="00D05C41">
              <w:rPr>
                <w:rFonts w:ascii="Century Gothic" w:hAnsi="Century Gothic" w:cs="Source Sans Pro"/>
                <w:sz w:val="20"/>
                <w:szCs w:val="20"/>
              </w:rPr>
              <w:t>tudents</w:t>
            </w:r>
            <w:r w:rsidR="00950485">
              <w:rPr>
                <w:rFonts w:ascii="Century Gothic" w:hAnsi="Century Gothic" w:cs="Source Sans Pro"/>
                <w:sz w:val="20"/>
                <w:szCs w:val="20"/>
              </w:rPr>
              <w:t>, F</w:t>
            </w:r>
            <w:r w:rsidR="00997BCF">
              <w:rPr>
                <w:rFonts w:ascii="Century Gothic" w:hAnsi="Century Gothic" w:cs="Source Sans Pro"/>
                <w:sz w:val="20"/>
                <w:szCs w:val="20"/>
              </w:rPr>
              <w:t>aculty</w:t>
            </w:r>
            <w:r w:rsidR="00B90E3E">
              <w:rPr>
                <w:rFonts w:ascii="Century Gothic" w:hAnsi="Century Gothic" w:cs="Source Sans Pro"/>
                <w:sz w:val="20"/>
                <w:szCs w:val="20"/>
              </w:rPr>
              <w:t xml:space="preserve"> Members, Graduate</w:t>
            </w:r>
            <w:r w:rsidR="00950485">
              <w:rPr>
                <w:rFonts w:ascii="Century Gothic" w:hAnsi="Century Gothic" w:cs="Source Sans Pro"/>
                <w:sz w:val="20"/>
                <w:szCs w:val="20"/>
              </w:rPr>
              <w:t xml:space="preserve"> Coordinators, and RGS Evaluators</w:t>
            </w:r>
            <w:r w:rsidR="00D05C41">
              <w:rPr>
                <w:rFonts w:ascii="Century Gothic" w:hAnsi="Century Gothic" w:cs="Source Sans Pro"/>
                <w:sz w:val="20"/>
                <w:szCs w:val="20"/>
              </w:rPr>
              <w:t xml:space="preserve"> </w:t>
            </w:r>
            <w:r w:rsidR="00B44CFA">
              <w:rPr>
                <w:rFonts w:ascii="Century Gothic" w:hAnsi="Century Gothic" w:cs="Source Sans Pro"/>
                <w:sz w:val="20"/>
                <w:szCs w:val="20"/>
              </w:rPr>
              <w:t xml:space="preserve">at CSUN </w:t>
            </w:r>
            <w:r w:rsidR="00D05C41">
              <w:rPr>
                <w:rFonts w:ascii="Century Gothic" w:hAnsi="Century Gothic" w:cs="Source Sans Pro"/>
                <w:sz w:val="20"/>
                <w:szCs w:val="20"/>
              </w:rPr>
              <w:t xml:space="preserve">use </w:t>
            </w:r>
            <w:r w:rsidR="00997BCF">
              <w:rPr>
                <w:rFonts w:ascii="Century Gothic" w:hAnsi="Century Gothic" w:cs="Source Sans Pro"/>
                <w:sz w:val="20"/>
                <w:szCs w:val="20"/>
              </w:rPr>
              <w:t xml:space="preserve">for the process of </w:t>
            </w:r>
            <w:r w:rsidR="00B90E3E">
              <w:rPr>
                <w:rFonts w:ascii="Century Gothic" w:hAnsi="Century Gothic" w:cs="Source Sans Pro"/>
                <w:sz w:val="20"/>
                <w:szCs w:val="20"/>
              </w:rPr>
              <w:t>theses completions</w:t>
            </w:r>
            <w:r w:rsidR="00950485">
              <w:rPr>
                <w:rFonts w:ascii="Century Gothic" w:hAnsi="Century Gothic" w:cs="Source Sans Pro"/>
                <w:sz w:val="20"/>
                <w:szCs w:val="20"/>
              </w:rPr>
              <w:t>.</w:t>
            </w:r>
            <w:r w:rsidR="00997BCF">
              <w:rPr>
                <w:rFonts w:ascii="Century Gothic" w:hAnsi="Century Gothic" w:cs="Source Sans Pro"/>
                <w:sz w:val="20"/>
                <w:szCs w:val="20"/>
              </w:rPr>
              <w:t xml:space="preserve"> </w:t>
            </w:r>
            <w:r w:rsidR="003C6257">
              <w:rPr>
                <w:rFonts w:ascii="Century Gothic" w:hAnsi="Century Gothic" w:cs="Source Sans Pro"/>
                <w:sz w:val="20"/>
                <w:szCs w:val="20"/>
              </w:rPr>
              <w:t>Per client direction,</w:t>
            </w:r>
            <w:r w:rsidR="006F1D0B" w:rsidRPr="00871CD0">
              <w:rPr>
                <w:rFonts w:ascii="Century Gothic" w:hAnsi="Century Gothic" w:cs="Source Sans Pro"/>
                <w:sz w:val="20"/>
                <w:szCs w:val="20"/>
              </w:rPr>
              <w:t xml:space="preserve"> </w:t>
            </w:r>
            <w:r w:rsidR="003C6257">
              <w:rPr>
                <w:rFonts w:ascii="Century Gothic" w:hAnsi="Century Gothic" w:cs="Source Sans Pro"/>
                <w:sz w:val="20"/>
                <w:szCs w:val="20"/>
              </w:rPr>
              <w:t>created</w:t>
            </w:r>
            <w:r w:rsidR="006F1D0B" w:rsidRPr="00871CD0">
              <w:rPr>
                <w:rFonts w:ascii="Century Gothic" w:hAnsi="Century Gothic" w:cs="Source Sans Pro"/>
                <w:sz w:val="20"/>
                <w:szCs w:val="20"/>
              </w:rPr>
              <w:t xml:space="preserve"> modern website design with enhanced user experience.</w:t>
            </w:r>
            <w:r w:rsidR="00871CD0">
              <w:rPr>
                <w:rFonts w:ascii="Century Gothic" w:hAnsi="Century Gothic" w:cs="Source Sans Pro"/>
                <w:sz w:val="20"/>
                <w:szCs w:val="20"/>
              </w:rPr>
              <w:t xml:space="preserve"> Collaborated with Front-</w:t>
            </w:r>
            <w:r w:rsidR="00871CD0">
              <w:rPr>
                <w:rFonts w:ascii="Century Gothic" w:hAnsi="Century Gothic" w:cs="Source Sans Pro"/>
                <w:sz w:val="20"/>
                <w:szCs w:val="20"/>
              </w:rPr>
              <w:lastRenderedPageBreak/>
              <w:t xml:space="preserve">end </w:t>
            </w:r>
            <w:proofErr w:type="spellStart"/>
            <w:r w:rsidR="00871CD0">
              <w:rPr>
                <w:rFonts w:ascii="Century Gothic" w:hAnsi="Century Gothic" w:cs="Source Sans Pro"/>
                <w:sz w:val="20"/>
                <w:szCs w:val="20"/>
              </w:rPr>
              <w:t>Devs</w:t>
            </w:r>
            <w:proofErr w:type="spellEnd"/>
            <w:r w:rsidR="00871CD0">
              <w:rPr>
                <w:rFonts w:ascii="Century Gothic" w:hAnsi="Century Gothic" w:cs="Source Sans Pro"/>
                <w:sz w:val="20"/>
                <w:szCs w:val="20"/>
              </w:rPr>
              <w:t xml:space="preserve"> to c</w:t>
            </w:r>
            <w:r w:rsidR="00293A86">
              <w:rPr>
                <w:rFonts w:ascii="Century Gothic" w:hAnsi="Century Gothic" w:cs="Source Sans Pro"/>
                <w:sz w:val="20"/>
                <w:szCs w:val="20"/>
              </w:rPr>
              <w:t>reate</w:t>
            </w:r>
            <w:r w:rsidR="00DB35A7" w:rsidRPr="00871CD0">
              <w:rPr>
                <w:rFonts w:ascii="Century Gothic" w:hAnsi="Century Gothic" w:cs="Source Sans Pro"/>
                <w:sz w:val="20"/>
                <w:szCs w:val="20"/>
              </w:rPr>
              <w:t xml:space="preserve"> wireframes and mockups for mobile, tablet, and desktop viewports</w:t>
            </w:r>
            <w:r w:rsidR="00F3412D" w:rsidRPr="00871CD0">
              <w:rPr>
                <w:rFonts w:ascii="Century Gothic" w:hAnsi="Century Gothic" w:cs="Source Sans Pro"/>
                <w:sz w:val="20"/>
                <w:szCs w:val="20"/>
              </w:rPr>
              <w:t xml:space="preserve"> </w:t>
            </w:r>
            <w:r w:rsidR="006F1D0B" w:rsidRPr="00871CD0">
              <w:rPr>
                <w:rFonts w:ascii="Century Gothic" w:hAnsi="Century Gothic" w:cs="Source Sans Pro"/>
                <w:sz w:val="20"/>
                <w:szCs w:val="20"/>
              </w:rPr>
              <w:t xml:space="preserve">with </w:t>
            </w:r>
            <w:r w:rsidR="0059434D" w:rsidRPr="00871CD0">
              <w:rPr>
                <w:rFonts w:ascii="Century Gothic" w:hAnsi="Century Gothic" w:cs="Source Sans Pro"/>
                <w:sz w:val="20"/>
                <w:szCs w:val="20"/>
              </w:rPr>
              <w:t>a new navigation system and user-friendly design that incorporated CSUN’</w:t>
            </w:r>
            <w:r w:rsidR="00871CD0" w:rsidRPr="00871CD0">
              <w:rPr>
                <w:rFonts w:ascii="Century Gothic" w:hAnsi="Century Gothic" w:cs="Source Sans Pro"/>
                <w:sz w:val="20"/>
                <w:szCs w:val="20"/>
              </w:rPr>
              <w:t xml:space="preserve">s UI kit to </w:t>
            </w:r>
            <w:r w:rsidR="00871CD0" w:rsidRPr="00871CD0">
              <w:rPr>
                <w:rFonts w:ascii="Century Gothic" w:hAnsi="Century Gothic"/>
                <w:sz w:val="20"/>
                <w:szCs w:val="20"/>
              </w:rPr>
              <w:t>ensure the web applications maintained consistency with CSUN branding and identity standards</w:t>
            </w:r>
            <w:r w:rsidR="00871CD0">
              <w:rPr>
                <w:rFonts w:ascii="Century Gothic" w:hAnsi="Century Gothic"/>
                <w:sz w:val="20"/>
                <w:szCs w:val="20"/>
              </w:rPr>
              <w:t xml:space="preserve">. </w:t>
            </w:r>
          </w:p>
          <w:p w14:paraId="02B9ECE7" w14:textId="0CF6F5CA" w:rsidR="007D249B" w:rsidRPr="00C75E6D" w:rsidRDefault="007D249B" w:rsidP="00F3412D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Source Sans Pro"/>
                <w:szCs w:val="20"/>
              </w:rPr>
            </w:pPr>
            <w:r>
              <w:rPr>
                <w:rFonts w:cs="Source Sans Pro"/>
                <w:szCs w:val="20"/>
              </w:rPr>
              <w:t xml:space="preserve">Used </w:t>
            </w:r>
            <w:proofErr w:type="spellStart"/>
            <w:r>
              <w:rPr>
                <w:rFonts w:cs="Source Sans Pro"/>
                <w:szCs w:val="20"/>
              </w:rPr>
              <w:t>Git</w:t>
            </w:r>
            <w:proofErr w:type="spellEnd"/>
            <w:r>
              <w:rPr>
                <w:rFonts w:cs="Source Sans Pro"/>
                <w:szCs w:val="20"/>
              </w:rPr>
              <w:t xml:space="preserve"> and GitHub to collaborate with </w:t>
            </w:r>
            <w:r w:rsidR="00113572">
              <w:rPr>
                <w:rFonts w:cs="Source Sans Pro"/>
                <w:szCs w:val="20"/>
              </w:rPr>
              <w:t>back end and front end developers</w:t>
            </w:r>
            <w:r>
              <w:rPr>
                <w:rFonts w:cs="Source Sans Pro"/>
                <w:szCs w:val="20"/>
              </w:rPr>
              <w:t xml:space="preserve"> and </w:t>
            </w:r>
            <w:r w:rsidR="00D05C41">
              <w:rPr>
                <w:rFonts w:cs="Source Sans Pro"/>
                <w:szCs w:val="20"/>
              </w:rPr>
              <w:t xml:space="preserve">to easily keep track of </w:t>
            </w:r>
            <w:r w:rsidR="00D05C41" w:rsidRPr="00B90E3E">
              <w:rPr>
                <w:rFonts w:cs="Source Sans Pro"/>
                <w:szCs w:val="20"/>
              </w:rPr>
              <w:t>application</w:t>
            </w:r>
            <w:r w:rsidR="00D05C41">
              <w:rPr>
                <w:rFonts w:cs="Source Sans Pro"/>
                <w:szCs w:val="20"/>
              </w:rPr>
              <w:t xml:space="preserve"> builds by being able to identify which version is currently in development and all the different branches developers are working off of.</w:t>
            </w:r>
          </w:p>
          <w:p w14:paraId="7EBACE13" w14:textId="3BF9C370" w:rsidR="002A2C3B" w:rsidRDefault="00DB35A7" w:rsidP="00083068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Source Sans Pro"/>
                <w:szCs w:val="20"/>
              </w:rPr>
            </w:pPr>
            <w:r w:rsidRPr="00C75E6D">
              <w:rPr>
                <w:rFonts w:cs="Source Sans Pro"/>
                <w:szCs w:val="20"/>
              </w:rPr>
              <w:t xml:space="preserve">Technologies used in coding </w:t>
            </w:r>
            <w:r w:rsidR="00F3412D" w:rsidRPr="00C75E6D">
              <w:rPr>
                <w:rFonts w:cs="Source Sans Pro"/>
                <w:szCs w:val="20"/>
              </w:rPr>
              <w:t>the web application included</w:t>
            </w:r>
            <w:r w:rsidRPr="00C75E6D">
              <w:rPr>
                <w:rFonts w:cs="Source Sans Pro"/>
                <w:szCs w:val="20"/>
              </w:rPr>
              <w:t xml:space="preserve"> HTML5, CSS3, JavaScript, Gulp, Sass, </w:t>
            </w:r>
            <w:r w:rsidR="00F3412D" w:rsidRPr="00C75E6D">
              <w:rPr>
                <w:rFonts w:cs="Source Sans Pro"/>
                <w:szCs w:val="20"/>
              </w:rPr>
              <w:t>Larval</w:t>
            </w:r>
            <w:r w:rsidR="00D05C41">
              <w:rPr>
                <w:rFonts w:cs="Source Sans Pro"/>
                <w:szCs w:val="20"/>
              </w:rPr>
              <w:t xml:space="preserve"> Blade</w:t>
            </w:r>
            <w:r w:rsidR="00F3412D" w:rsidRPr="00C75E6D">
              <w:rPr>
                <w:rFonts w:cs="Source Sans Pro"/>
                <w:szCs w:val="20"/>
              </w:rPr>
              <w:t xml:space="preserve">, </w:t>
            </w:r>
            <w:r w:rsidRPr="00C75E6D">
              <w:rPr>
                <w:rFonts w:cs="Source Sans Pro"/>
                <w:szCs w:val="20"/>
              </w:rPr>
              <w:t xml:space="preserve">and CSUN’s </w:t>
            </w:r>
            <w:r w:rsidR="00F3412D" w:rsidRPr="00C75E6D">
              <w:rPr>
                <w:rFonts w:cs="Source Sans Pro"/>
                <w:szCs w:val="20"/>
              </w:rPr>
              <w:t xml:space="preserve">UI kit and </w:t>
            </w:r>
            <w:r w:rsidRPr="00C75E6D">
              <w:rPr>
                <w:rFonts w:cs="Source Sans Pro"/>
                <w:szCs w:val="20"/>
              </w:rPr>
              <w:t>CSS framework - “Metaphor.”</w:t>
            </w:r>
            <w:r w:rsidR="00253EF2">
              <w:rPr>
                <w:rFonts w:cs="Source Sans Pro"/>
                <w:szCs w:val="20"/>
              </w:rPr>
              <w:t xml:space="preserve"> </w:t>
            </w:r>
          </w:p>
          <w:p w14:paraId="77CB7C12" w14:textId="77777777" w:rsidR="00B90E3E" w:rsidRPr="00B90E3E" w:rsidRDefault="00B90E3E" w:rsidP="00B90E3E">
            <w:pPr>
              <w:pStyle w:val="ListParagraph"/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left="775"/>
              <w:rPr>
                <w:rFonts w:cs="Source Sans Pro"/>
                <w:szCs w:val="20"/>
              </w:rPr>
            </w:pPr>
          </w:p>
          <w:p w14:paraId="64D6470E" w14:textId="5ECAE7F7" w:rsidR="002A2C3B" w:rsidRDefault="00256339" w:rsidP="002A2C3B">
            <w:pPr>
              <w:pStyle w:val="Heading2"/>
              <w:spacing w:before="0" w:after="0"/>
            </w:pPr>
            <w:sdt>
              <w:sdtPr>
                <w:id w:val="1643008483"/>
                <w:placeholder>
                  <w:docPart w:val="55099981E82B614BA444F05E0AF06DB5"/>
                </w:placeholder>
              </w:sdtPr>
              <w:sdtEndPr/>
              <w:sdtContent>
                <w:r w:rsidR="002A2C3B">
                  <w:t>Bodegas Real (Winery)- Madrid, Spain</w:t>
                </w:r>
              </w:sdtContent>
            </w:sdt>
            <w:r w:rsidR="002A2C3B">
              <w:t xml:space="preserve">                                                                          </w:t>
            </w:r>
            <w:r w:rsidR="003C6257">
              <w:t xml:space="preserve">                         </w:t>
            </w:r>
            <w:r w:rsidR="002A2C3B">
              <w:t>Summer 2015</w:t>
            </w:r>
          </w:p>
          <w:p w14:paraId="026F250C" w14:textId="1AEDDD6B" w:rsidR="00A94948" w:rsidRDefault="006225D5" w:rsidP="002A2C3B">
            <w:pPr>
              <w:pStyle w:val="Heading2"/>
              <w:spacing w:before="0" w:after="0"/>
              <w:rPr>
                <w:b w:val="0"/>
              </w:rPr>
            </w:pPr>
            <w:r>
              <w:rPr>
                <w:b w:val="0"/>
              </w:rPr>
              <w:t>Social Marketing Assistant.</w:t>
            </w:r>
          </w:p>
          <w:p w14:paraId="77415922" w14:textId="5C02355E" w:rsidR="00D34948" w:rsidRPr="00D34948" w:rsidRDefault="00D34948" w:rsidP="00D34948">
            <w:pPr>
              <w:pStyle w:val="Heading2"/>
              <w:numPr>
                <w:ilvl w:val="0"/>
                <w:numId w:val="37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In charge of the company’s Facebook including creating and posting content as well as </w:t>
            </w:r>
            <w:r w:rsidR="00A219E4">
              <w:rPr>
                <w:b w:val="0"/>
              </w:rPr>
              <w:t>responding to comments and messages.</w:t>
            </w:r>
          </w:p>
          <w:p w14:paraId="21165342" w14:textId="5F861FCF" w:rsidR="00A94948" w:rsidRDefault="00A94948" w:rsidP="00A94948">
            <w:pPr>
              <w:pStyle w:val="Heading2"/>
              <w:numPr>
                <w:ilvl w:val="0"/>
                <w:numId w:val="37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Created client email </w:t>
            </w:r>
            <w:r w:rsidR="00560150">
              <w:rPr>
                <w:b w:val="0"/>
              </w:rPr>
              <w:t xml:space="preserve">promotion campaign including database set up and marketing content. </w:t>
            </w:r>
          </w:p>
          <w:p w14:paraId="0B70DEF9" w14:textId="1DDFFE9F" w:rsidR="002A2C3B" w:rsidRDefault="00560150" w:rsidP="00A94948">
            <w:pPr>
              <w:pStyle w:val="Heading2"/>
              <w:numPr>
                <w:ilvl w:val="0"/>
                <w:numId w:val="37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Created</w:t>
            </w:r>
            <w:r w:rsidR="002A2C3B">
              <w:rPr>
                <w:b w:val="0"/>
              </w:rPr>
              <w:t xml:space="preserve"> flyers to promote the company and wine</w:t>
            </w:r>
            <w:r>
              <w:rPr>
                <w:b w:val="0"/>
              </w:rPr>
              <w:t xml:space="preserve"> tourism information guides, translated</w:t>
            </w:r>
            <w:r w:rsidR="002A2C3B">
              <w:rPr>
                <w:b w:val="0"/>
              </w:rPr>
              <w:t xml:space="preserve"> them into Spanish.</w:t>
            </w:r>
            <w:r>
              <w:rPr>
                <w:b w:val="0"/>
              </w:rPr>
              <w:t xml:space="preserve"> </w:t>
            </w:r>
          </w:p>
          <w:p w14:paraId="5F80A211" w14:textId="77777777" w:rsidR="002A2C3B" w:rsidRDefault="002A2C3B" w:rsidP="0008306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Source Sans Pro"/>
                <w:sz w:val="18"/>
                <w:szCs w:val="18"/>
              </w:rPr>
            </w:pPr>
          </w:p>
          <w:p w14:paraId="1ECABB7F" w14:textId="53D217F1" w:rsidR="00DB35A7" w:rsidRPr="00FC159B" w:rsidRDefault="002A2C3B" w:rsidP="002A2C3B">
            <w:pPr>
              <w:pStyle w:val="Heading1"/>
              <w:rPr>
                <w:sz w:val="22"/>
                <w:szCs w:val="22"/>
                <w:u w:val="single"/>
              </w:rPr>
            </w:pPr>
            <w:r w:rsidRPr="00FC159B">
              <w:rPr>
                <w:sz w:val="22"/>
                <w:szCs w:val="22"/>
                <w:u w:val="single"/>
              </w:rPr>
              <w:t>Entrepreneurial Experience</w:t>
            </w:r>
          </w:p>
          <w:p w14:paraId="50134A11" w14:textId="2931C75F" w:rsidR="00DB35A7" w:rsidRDefault="00DB35A7" w:rsidP="00163D03">
            <w:pPr>
              <w:rPr>
                <w:b/>
                <w:szCs w:val="20"/>
              </w:rPr>
            </w:pPr>
            <w:r w:rsidRPr="00A523F2">
              <w:rPr>
                <w:b/>
              </w:rPr>
              <w:t xml:space="preserve">Girl Develop It </w:t>
            </w:r>
            <w:r>
              <w:rPr>
                <w:b/>
              </w:rPr>
              <w:t>Website</w:t>
            </w:r>
            <w:r w:rsidRPr="00A523F2">
              <w:rPr>
                <w:b/>
              </w:rPr>
              <w:t xml:space="preserve"> Hackathon</w:t>
            </w:r>
            <w:r>
              <w:rPr>
                <w:b/>
              </w:rPr>
              <w:t xml:space="preserve">                                                                               </w:t>
            </w:r>
            <w:r w:rsidR="003C6257">
              <w:rPr>
                <w:b/>
              </w:rPr>
              <w:t xml:space="preserve">                                 </w:t>
            </w:r>
            <w:r>
              <w:rPr>
                <w:b/>
              </w:rPr>
              <w:t xml:space="preserve"> </w:t>
            </w:r>
            <w:r>
              <w:rPr>
                <w:b/>
                <w:szCs w:val="20"/>
              </w:rPr>
              <w:t>Fall 2016</w:t>
            </w:r>
          </w:p>
          <w:p w14:paraId="208305CB" w14:textId="61476DF5" w:rsidR="005B1A67" w:rsidRDefault="00DB35A7" w:rsidP="00C973E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Source Sans Pro"/>
                <w:szCs w:val="20"/>
              </w:rPr>
            </w:pPr>
            <w:r w:rsidRPr="00517C3A">
              <w:rPr>
                <w:rFonts w:cs="Source Sans Pro"/>
                <w:szCs w:val="20"/>
              </w:rPr>
              <w:t xml:space="preserve">Front-end Developer in a 7-member team who designed, built, and delivered a </w:t>
            </w:r>
            <w:r w:rsidR="000F1596">
              <w:rPr>
                <w:rFonts w:cs="Source Sans Pro"/>
                <w:szCs w:val="20"/>
              </w:rPr>
              <w:t>WordPress website</w:t>
            </w:r>
            <w:r w:rsidRPr="00517C3A">
              <w:rPr>
                <w:rFonts w:cs="Source Sans Pro"/>
                <w:szCs w:val="20"/>
              </w:rPr>
              <w:t xml:space="preserve"> for a non- profit organization.  </w:t>
            </w:r>
          </w:p>
          <w:p w14:paraId="2A2C9705" w14:textId="1645D011" w:rsidR="00912829" w:rsidRPr="00912829" w:rsidRDefault="00662093" w:rsidP="005B1A6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Helvetica Neue"/>
                <w:color w:val="262626"/>
                <w:sz w:val="18"/>
                <w:szCs w:val="18"/>
              </w:rPr>
            </w:pPr>
            <w:r>
              <w:rPr>
                <w:rFonts w:cs="Source Sans Pro"/>
                <w:szCs w:val="20"/>
              </w:rPr>
              <w:t xml:space="preserve">Worked with UX and UI designers to create </w:t>
            </w:r>
            <w:r w:rsidR="00912829">
              <w:rPr>
                <w:rFonts w:cs="Source Sans Pro"/>
                <w:szCs w:val="20"/>
              </w:rPr>
              <w:t xml:space="preserve">sitemap and </w:t>
            </w:r>
            <w:r w:rsidR="000F1596">
              <w:rPr>
                <w:rFonts w:cs="Source Sans Pro"/>
                <w:szCs w:val="20"/>
              </w:rPr>
              <w:t>wireframes.</w:t>
            </w:r>
          </w:p>
          <w:p w14:paraId="20F7A566" w14:textId="474A1312" w:rsidR="00662093" w:rsidRPr="00662093" w:rsidRDefault="001A0C18" w:rsidP="005B1A6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Helvetica Neue"/>
                <w:color w:val="262626"/>
                <w:sz w:val="18"/>
                <w:szCs w:val="18"/>
              </w:rPr>
            </w:pPr>
            <w:r>
              <w:rPr>
                <w:rFonts w:cs="Source Sans Pro"/>
                <w:szCs w:val="20"/>
              </w:rPr>
              <w:t xml:space="preserve">Chose a </w:t>
            </w:r>
            <w:r w:rsidR="00662093">
              <w:rPr>
                <w:rFonts w:cs="Source Sans Pro"/>
                <w:szCs w:val="20"/>
              </w:rPr>
              <w:t xml:space="preserve">WordPress </w:t>
            </w:r>
            <w:r w:rsidR="004C7B9A">
              <w:rPr>
                <w:rFonts w:cs="Source Sans Pro"/>
                <w:szCs w:val="20"/>
              </w:rPr>
              <w:t xml:space="preserve">theme, created </w:t>
            </w:r>
            <w:r w:rsidR="006D4FD5">
              <w:rPr>
                <w:rFonts w:cs="Source Sans Pro"/>
                <w:szCs w:val="20"/>
              </w:rPr>
              <w:t xml:space="preserve">site </w:t>
            </w:r>
            <w:r w:rsidR="004C7B9A">
              <w:rPr>
                <w:rFonts w:cs="Source Sans Pro"/>
                <w:szCs w:val="20"/>
              </w:rPr>
              <w:t>navigation, and added content</w:t>
            </w:r>
            <w:r w:rsidR="000F1596">
              <w:rPr>
                <w:rFonts w:cs="Source Sans Pro"/>
                <w:szCs w:val="20"/>
              </w:rPr>
              <w:t>.</w:t>
            </w:r>
          </w:p>
          <w:p w14:paraId="459F5823" w14:textId="0C522B0C" w:rsidR="00DB35A7" w:rsidRPr="005B1A67" w:rsidRDefault="00662093" w:rsidP="005B1A6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cs="Helvetica Neue"/>
                <w:color w:val="262626"/>
                <w:sz w:val="18"/>
                <w:szCs w:val="18"/>
              </w:rPr>
            </w:pPr>
            <w:r>
              <w:rPr>
                <w:rFonts w:cs="Source Sans Pro"/>
                <w:szCs w:val="20"/>
              </w:rPr>
              <w:t xml:space="preserve">Optimized SEO using </w:t>
            </w:r>
            <w:proofErr w:type="spellStart"/>
            <w:r>
              <w:rPr>
                <w:rFonts w:cs="Source Sans Pro"/>
                <w:szCs w:val="20"/>
              </w:rPr>
              <w:t>Yoast</w:t>
            </w:r>
            <w:proofErr w:type="spellEnd"/>
            <w:r>
              <w:rPr>
                <w:rFonts w:cs="Source Sans Pro"/>
                <w:szCs w:val="20"/>
              </w:rPr>
              <w:t xml:space="preserve"> SEO </w:t>
            </w:r>
            <w:r w:rsidR="00A45FDC">
              <w:rPr>
                <w:rFonts w:cs="Source Sans Pro"/>
                <w:szCs w:val="20"/>
              </w:rPr>
              <w:t>plugin</w:t>
            </w:r>
            <w:r w:rsidR="000F1596">
              <w:rPr>
                <w:rFonts w:cs="Source Sans Pro"/>
                <w:szCs w:val="20"/>
              </w:rPr>
              <w:t>.</w:t>
            </w:r>
          </w:p>
          <w:p w14:paraId="082E4515" w14:textId="77777777" w:rsidR="00DB35A7" w:rsidRPr="009F2507" w:rsidRDefault="00DB35A7" w:rsidP="009F2507"/>
          <w:p w14:paraId="4C9D6D44" w14:textId="75BA5CC7" w:rsidR="00DB35A7" w:rsidRDefault="00DB35A7" w:rsidP="001C74FA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MyGymPals</w:t>
            </w:r>
            <w:proofErr w:type="spellEnd"/>
            <w:r w:rsidR="003724E4">
              <w:rPr>
                <w:b/>
                <w:szCs w:val="20"/>
              </w:rPr>
              <w:t>: A</w:t>
            </w:r>
            <w:r>
              <w:rPr>
                <w:b/>
                <w:szCs w:val="20"/>
              </w:rPr>
              <w:t xml:space="preserve"> Start-</w:t>
            </w:r>
            <w:r w:rsidRPr="001C74FA">
              <w:rPr>
                <w:b/>
                <w:szCs w:val="20"/>
              </w:rPr>
              <w:t xml:space="preserve">Up </w:t>
            </w:r>
            <w:r>
              <w:rPr>
                <w:b/>
                <w:szCs w:val="20"/>
              </w:rPr>
              <w:t xml:space="preserve">Social Media Fitness App                                                            </w:t>
            </w:r>
            <w:r w:rsidR="003C6257">
              <w:rPr>
                <w:b/>
                <w:szCs w:val="20"/>
              </w:rPr>
              <w:t xml:space="preserve">    </w:t>
            </w:r>
            <w:r>
              <w:rPr>
                <w:b/>
                <w:szCs w:val="20"/>
              </w:rPr>
              <w:t>Fall 2015 to Spring 2016</w:t>
            </w:r>
          </w:p>
          <w:p w14:paraId="70F405F6" w14:textId="77777777" w:rsidR="004C7B9A" w:rsidRDefault="00DB35A7" w:rsidP="001C74FA">
            <w:pPr>
              <w:rPr>
                <w:szCs w:val="20"/>
              </w:rPr>
            </w:pPr>
            <w:r w:rsidRPr="00517C3A">
              <w:rPr>
                <w:szCs w:val="20"/>
              </w:rPr>
              <w:t>Direct to client marketing, promo</w:t>
            </w:r>
            <w:r w:rsidR="004C7B9A">
              <w:rPr>
                <w:szCs w:val="20"/>
              </w:rPr>
              <w:t>ted</w:t>
            </w:r>
            <w:r w:rsidRPr="00517C3A">
              <w:rPr>
                <w:szCs w:val="20"/>
              </w:rPr>
              <w:t xml:space="preserve"> </w:t>
            </w:r>
            <w:proofErr w:type="spellStart"/>
            <w:r w:rsidRPr="00517C3A">
              <w:rPr>
                <w:szCs w:val="20"/>
              </w:rPr>
              <w:t>MyGymPals</w:t>
            </w:r>
            <w:proofErr w:type="spellEnd"/>
            <w:r w:rsidRPr="00517C3A">
              <w:rPr>
                <w:szCs w:val="20"/>
              </w:rPr>
              <w:t xml:space="preserve"> at expositions, </w:t>
            </w:r>
            <w:r w:rsidR="004C7B9A">
              <w:rPr>
                <w:szCs w:val="20"/>
              </w:rPr>
              <w:t>and assisted</w:t>
            </w:r>
            <w:r w:rsidRPr="00517C3A">
              <w:rPr>
                <w:szCs w:val="20"/>
              </w:rPr>
              <w:t xml:space="preserve"> the CEO. </w:t>
            </w:r>
          </w:p>
          <w:p w14:paraId="03B278F3" w14:textId="57858764" w:rsidR="00F15332" w:rsidRPr="00F15332" w:rsidRDefault="00F15332" w:rsidP="004C7B9A">
            <w:pPr>
              <w:pStyle w:val="ListParagraph"/>
              <w:numPr>
                <w:ilvl w:val="0"/>
                <w:numId w:val="36"/>
              </w:numPr>
              <w:rPr>
                <w:b/>
                <w:sz w:val="18"/>
                <w:szCs w:val="18"/>
              </w:rPr>
            </w:pPr>
            <w:r>
              <w:rPr>
                <w:szCs w:val="20"/>
              </w:rPr>
              <w:t>At startup expositions, helped run information table and</w:t>
            </w:r>
            <w:r w:rsidR="00DB35A7" w:rsidRPr="004C7B9A">
              <w:rPr>
                <w:szCs w:val="20"/>
              </w:rPr>
              <w:t xml:space="preserve"> network</w:t>
            </w:r>
            <w:r>
              <w:rPr>
                <w:szCs w:val="20"/>
              </w:rPr>
              <w:t>ed with CEO</w:t>
            </w:r>
            <w:r w:rsidR="00DB35A7" w:rsidRPr="004C7B9A">
              <w:rPr>
                <w:szCs w:val="20"/>
              </w:rPr>
              <w:t xml:space="preserve"> </w:t>
            </w:r>
            <w:r w:rsidR="003724E4">
              <w:rPr>
                <w:szCs w:val="20"/>
              </w:rPr>
              <w:t>to find potential partnerships.</w:t>
            </w:r>
          </w:p>
          <w:p w14:paraId="4D907751" w14:textId="16F395C6" w:rsidR="00DB35A7" w:rsidRPr="000F1596" w:rsidRDefault="000F1596" w:rsidP="000F1596">
            <w:pPr>
              <w:pStyle w:val="ListParagraph"/>
              <w:numPr>
                <w:ilvl w:val="0"/>
                <w:numId w:val="36"/>
              </w:numPr>
              <w:rPr>
                <w:szCs w:val="20"/>
              </w:rPr>
            </w:pPr>
            <w:r>
              <w:rPr>
                <w:szCs w:val="20"/>
              </w:rPr>
              <w:t xml:space="preserve">For Fitness Expositions, facilitated creative marketing promotions and </w:t>
            </w:r>
            <w:r w:rsidR="003724E4" w:rsidRPr="000F1596">
              <w:rPr>
                <w:szCs w:val="20"/>
              </w:rPr>
              <w:t>networked beforehand to build relevant vendor partnerships.</w:t>
            </w:r>
          </w:p>
          <w:sdt>
            <w:sdtPr>
              <w:id w:val="9459741"/>
              <w:placeholder>
                <w:docPart w:val="6CB359D2E659A747B3F3944DF3F70135"/>
              </w:placeholder>
            </w:sdtPr>
            <w:sdtEndPr/>
            <w:sdtContent>
              <w:p w14:paraId="7752BDA7" w14:textId="0F4BD5F3" w:rsidR="00DB35A7" w:rsidRPr="000F1596" w:rsidRDefault="0065192A" w:rsidP="00370D34">
                <w:pPr>
                  <w:pStyle w:val="ListParagraph"/>
                  <w:numPr>
                    <w:ilvl w:val="0"/>
                    <w:numId w:val="36"/>
                  </w:numPr>
                  <w:rPr>
                    <w:szCs w:val="20"/>
                  </w:rPr>
                </w:pPr>
                <w:r>
                  <w:t>Managed</w:t>
                </w:r>
                <w:r w:rsidR="0077075B">
                  <w:t xml:space="preserve"> marketing </w:t>
                </w:r>
                <w:r>
                  <w:t>promotional activities, trained and managed team of</w:t>
                </w:r>
                <w:r w:rsidR="0077075B">
                  <w:t xml:space="preserve"> promoters</w:t>
                </w:r>
                <w:r w:rsidR="000F1596">
                  <w:t>.</w:t>
                </w:r>
              </w:p>
              <w:p w14:paraId="268E25EB" w14:textId="77777777" w:rsidR="000F1596" w:rsidRPr="000F1596" w:rsidRDefault="000F1596" w:rsidP="000F1596">
                <w:pPr>
                  <w:rPr>
                    <w:szCs w:val="20"/>
                  </w:rPr>
                </w:pPr>
              </w:p>
              <w:p w14:paraId="4198D46F" w14:textId="71A482F3" w:rsidR="00DB35A7" w:rsidRPr="00FC159B" w:rsidRDefault="00DB35A7" w:rsidP="00CF0D10">
                <w:pPr>
                  <w:rPr>
                    <w:b/>
                    <w:sz w:val="22"/>
                    <w:u w:val="single"/>
                  </w:rPr>
                </w:pPr>
                <w:r w:rsidRPr="00FC159B">
                  <w:rPr>
                    <w:b/>
                    <w:sz w:val="22"/>
                    <w:u w:val="single"/>
                  </w:rPr>
                  <w:t>Volunteer Experience</w:t>
                </w:r>
              </w:p>
              <w:p w14:paraId="159251C5" w14:textId="09863342" w:rsidR="00DB35A7" w:rsidRDefault="00DB35A7" w:rsidP="00D432B2">
                <w:pPr>
                  <w:spacing w:line="240" w:lineRule="auto"/>
                  <w:rPr>
                    <w:b/>
                    <w:szCs w:val="20"/>
                  </w:rPr>
                </w:pPr>
                <w:r>
                  <w:rPr>
                    <w:b/>
                    <w:szCs w:val="20"/>
                  </w:rPr>
                  <w:t xml:space="preserve">Seeds of Learning                                                                                                          </w:t>
                </w:r>
                <w:r w:rsidR="003C6257">
                  <w:rPr>
                    <w:b/>
                    <w:szCs w:val="20"/>
                  </w:rPr>
                  <w:t xml:space="preserve">      </w:t>
                </w:r>
                <w:r>
                  <w:rPr>
                    <w:b/>
                    <w:szCs w:val="20"/>
                  </w:rPr>
                  <w:t xml:space="preserve">  Summer 2011, 2012, 2014 </w:t>
                </w:r>
              </w:p>
              <w:p w14:paraId="52433CE1" w14:textId="2D44E8EA" w:rsidR="00DB35A7" w:rsidRPr="00E60FDA" w:rsidRDefault="00DB35A7" w:rsidP="004109E7">
                <w:pPr>
                  <w:spacing w:line="240" w:lineRule="auto"/>
                  <w:rPr>
                    <w:szCs w:val="20"/>
                  </w:rPr>
                </w:pPr>
                <w:r>
                  <w:rPr>
                    <w:szCs w:val="20"/>
                  </w:rPr>
                  <w:t xml:space="preserve">Traveled to Nicaragua and El Salvador through a non-profit organization to build schools for children and teach English and arts. </w:t>
                </w:r>
              </w:p>
            </w:sdtContent>
          </w:sdt>
        </w:tc>
      </w:tr>
    </w:tbl>
    <w:p w14:paraId="635360CE" w14:textId="392F7F13" w:rsidR="00012306" w:rsidRDefault="00012306" w:rsidP="00F45633"/>
    <w:sectPr w:rsidR="00012306" w:rsidSect="003A15E2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8C604" w14:textId="77777777" w:rsidR="00256339" w:rsidRDefault="00256339">
      <w:pPr>
        <w:spacing w:line="240" w:lineRule="auto"/>
      </w:pPr>
      <w:r>
        <w:separator/>
      </w:r>
    </w:p>
  </w:endnote>
  <w:endnote w:type="continuationSeparator" w:id="0">
    <w:p w14:paraId="3533BACB" w14:textId="77777777" w:rsidR="00256339" w:rsidRDefault="00256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03D42" w14:textId="77777777" w:rsidR="00256339" w:rsidRDefault="00256339">
      <w:pPr>
        <w:spacing w:line="240" w:lineRule="auto"/>
      </w:pPr>
      <w:r>
        <w:separator/>
      </w:r>
    </w:p>
  </w:footnote>
  <w:footnote w:type="continuationSeparator" w:id="0">
    <w:p w14:paraId="7CC85B8D" w14:textId="77777777" w:rsidR="00256339" w:rsidRDefault="00256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140D9" w14:textId="1E0059BA" w:rsidR="0046099C" w:rsidRDefault="003A15E2" w:rsidP="008D6D94">
    <w:pPr>
      <w:pStyle w:val="Title"/>
      <w:jc w:val="center"/>
      <w:rPr>
        <w:rFonts w:ascii="Cambria" w:hAnsi="Cambria"/>
        <w:b w:val="0"/>
        <w:sz w:val="44"/>
        <w:szCs w:val="44"/>
      </w:rPr>
    </w:pPr>
    <w:r w:rsidRPr="00EE14FE">
      <w:rPr>
        <w:rFonts w:cs="Myriad Pro"/>
        <w:noProof/>
        <w:color w:val="00206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0882E" wp14:editId="64102C75">
              <wp:simplePos x="0" y="0"/>
              <wp:positionH relativeFrom="column">
                <wp:posOffset>5576207</wp:posOffset>
              </wp:positionH>
              <wp:positionV relativeFrom="paragraph">
                <wp:posOffset>116840</wp:posOffset>
              </wp:positionV>
              <wp:extent cx="1269728" cy="137414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9728" cy="1374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67DD9C" w14:textId="59D07A1B" w:rsidR="0043143D" w:rsidRDefault="005D616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E93374" wp14:editId="15A8913F">
                                <wp:extent cx="989421" cy="1392498"/>
                                <wp:effectExtent l="0" t="0" r="127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G_9565 (2)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21586" cy="143776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20882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439.05pt;margin-top:9.2pt;width:100pt;height:10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" filled="f" stroked="f">
              <v:textbox>
                <w:txbxContent>
                  <w:p w14:paraId="1E67DD9C" w14:textId="59D07A1B" w:rsidR="0043143D" w:rsidRDefault="005D616B">
                    <w:r>
                      <w:rPr>
                        <w:noProof/>
                      </w:rPr>
                      <w:drawing>
                        <wp:inline distT="0" distB="0" distL="0" distR="0" wp14:anchorId="2DE93374" wp14:editId="15A8913F">
                          <wp:extent cx="989421" cy="1392498"/>
                          <wp:effectExtent l="0" t="0" r="1270" b="508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G_9565 (2)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21586" cy="143776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6099C" w:rsidRPr="00EE14FE">
      <w:rPr>
        <w:rFonts w:ascii="Cambria" w:hAnsi="Cambria"/>
        <w:b w:val="0"/>
        <w:color w:val="002060"/>
        <w:sz w:val="44"/>
        <w:szCs w:val="44"/>
      </w:rPr>
      <w:t>C</w:t>
    </w:r>
    <w:r w:rsidR="00185BEC" w:rsidRPr="00EE14FE">
      <w:rPr>
        <w:rFonts w:ascii="Cambria" w:hAnsi="Cambria"/>
        <w:b w:val="0"/>
        <w:color w:val="002060"/>
        <w:sz w:val="44"/>
        <w:szCs w:val="44"/>
      </w:rPr>
      <w:t>assandra</w:t>
    </w:r>
    <w:r w:rsidR="0046099C" w:rsidRPr="00EE14FE">
      <w:rPr>
        <w:rFonts w:ascii="Cambria" w:hAnsi="Cambria"/>
        <w:b w:val="0"/>
        <w:color w:val="002060"/>
        <w:sz w:val="44"/>
        <w:szCs w:val="44"/>
      </w:rPr>
      <w:t xml:space="preserve"> </w:t>
    </w:r>
    <w:r w:rsidR="00BD1476" w:rsidRPr="00EE14FE">
      <w:rPr>
        <w:rFonts w:ascii="Cambria" w:hAnsi="Cambria"/>
        <w:b w:val="0"/>
        <w:color w:val="002060"/>
        <w:sz w:val="44"/>
        <w:szCs w:val="44"/>
      </w:rPr>
      <w:t xml:space="preserve">M. </w:t>
    </w:r>
    <w:r w:rsidR="0046099C" w:rsidRPr="00EE14FE">
      <w:rPr>
        <w:rFonts w:ascii="Cambria" w:hAnsi="Cambria"/>
        <w:b w:val="0"/>
        <w:color w:val="002060"/>
        <w:sz w:val="44"/>
        <w:szCs w:val="44"/>
      </w:rPr>
      <w:t>Amantite</w:t>
    </w:r>
  </w:p>
  <w:p w14:paraId="1FA4E614" w14:textId="77777777" w:rsidR="00253EF2" w:rsidRDefault="00253EF2" w:rsidP="00253EF2">
    <w:pPr>
      <w:pStyle w:val="ContactDetails"/>
      <w:spacing w:line="240" w:lineRule="auto"/>
    </w:pPr>
    <w:r>
      <w:t>(323) 673-8059</w:t>
    </w:r>
  </w:p>
  <w:p w14:paraId="141B3E1F" w14:textId="77777777" w:rsidR="00253EF2" w:rsidRPr="003A15E2" w:rsidRDefault="00256339" w:rsidP="00253EF2">
    <w:pPr>
      <w:pStyle w:val="ContactDetails"/>
      <w:spacing w:line="240" w:lineRule="auto"/>
      <w:rPr>
        <w:rStyle w:val="Hyperlink"/>
        <w:color w:val="auto"/>
      </w:rPr>
    </w:pPr>
    <w:hyperlink r:id="rId3" w:history="1">
      <w:r w:rsidR="00253EF2" w:rsidRPr="003A15E2">
        <w:rPr>
          <w:rStyle w:val="Hyperlink"/>
          <w:color w:val="auto"/>
        </w:rPr>
        <w:t>Cassandra.amantite@gmail.com</w:t>
      </w:r>
    </w:hyperlink>
  </w:p>
  <w:p w14:paraId="21A386B7" w14:textId="77777777" w:rsidR="00253EF2" w:rsidRDefault="00253EF2" w:rsidP="00253EF2">
    <w:pPr>
      <w:pStyle w:val="ContactDetails"/>
      <w:spacing w:line="240" w:lineRule="auto"/>
    </w:pPr>
    <w:r w:rsidRPr="003A15E2">
      <w:t>Los Angeles, CA</w:t>
    </w:r>
    <w:r w:rsidRPr="00253EF2">
      <w:t xml:space="preserve"> </w:t>
    </w:r>
  </w:p>
  <w:p w14:paraId="5674F85D" w14:textId="0C54D704" w:rsidR="00253EF2" w:rsidRDefault="00253EF2" w:rsidP="00253EF2">
    <w:pPr>
      <w:pStyle w:val="ContactDetails"/>
      <w:spacing w:line="240" w:lineRule="auto"/>
    </w:pPr>
    <w:r>
      <w:t>w</w:t>
    </w:r>
    <w:r w:rsidRPr="00610861">
      <w:t>www.linkedin.com/in/cassandra-amantite-a69966111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3FE5E38"/>
    <w:multiLevelType w:val="hybridMultilevel"/>
    <w:tmpl w:val="20607E74"/>
    <w:lvl w:ilvl="0" w:tplc="49C0D642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10E6DDE"/>
    <w:multiLevelType w:val="hybridMultilevel"/>
    <w:tmpl w:val="5622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5E1BE3"/>
    <w:multiLevelType w:val="hybridMultilevel"/>
    <w:tmpl w:val="0E12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0B4910"/>
    <w:multiLevelType w:val="hybridMultilevel"/>
    <w:tmpl w:val="3B74211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>
    <w:nsid w:val="1ED91948"/>
    <w:multiLevelType w:val="hybridMultilevel"/>
    <w:tmpl w:val="2324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F677E"/>
    <w:multiLevelType w:val="hybridMultilevel"/>
    <w:tmpl w:val="30C0A4D4"/>
    <w:lvl w:ilvl="0" w:tplc="E8A8156C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0E293E"/>
    <w:multiLevelType w:val="hybridMultilevel"/>
    <w:tmpl w:val="25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726936"/>
    <w:multiLevelType w:val="hybridMultilevel"/>
    <w:tmpl w:val="F66C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04889"/>
    <w:multiLevelType w:val="hybridMultilevel"/>
    <w:tmpl w:val="49141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E71C20"/>
    <w:multiLevelType w:val="hybridMultilevel"/>
    <w:tmpl w:val="65247F2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3A7C6A56"/>
    <w:multiLevelType w:val="hybridMultilevel"/>
    <w:tmpl w:val="EE56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A2451"/>
    <w:multiLevelType w:val="hybridMultilevel"/>
    <w:tmpl w:val="DF9289F4"/>
    <w:lvl w:ilvl="0" w:tplc="259AEFA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46DA2"/>
    <w:multiLevelType w:val="hybridMultilevel"/>
    <w:tmpl w:val="4F70D8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1957FF4"/>
    <w:multiLevelType w:val="hybridMultilevel"/>
    <w:tmpl w:val="ECAE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B5616A"/>
    <w:multiLevelType w:val="hybridMultilevel"/>
    <w:tmpl w:val="BAC4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12DB3"/>
    <w:multiLevelType w:val="multilevel"/>
    <w:tmpl w:val="EDB82A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33831"/>
    <w:multiLevelType w:val="hybridMultilevel"/>
    <w:tmpl w:val="DE6A05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1C50BD4"/>
    <w:multiLevelType w:val="hybridMultilevel"/>
    <w:tmpl w:val="D8E2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724C32"/>
    <w:multiLevelType w:val="hybridMultilevel"/>
    <w:tmpl w:val="C3E6CBC2"/>
    <w:lvl w:ilvl="0" w:tplc="B596BAB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F54424"/>
    <w:multiLevelType w:val="hybridMultilevel"/>
    <w:tmpl w:val="D630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42BE5"/>
    <w:multiLevelType w:val="hybridMultilevel"/>
    <w:tmpl w:val="CC66FF06"/>
    <w:lvl w:ilvl="0" w:tplc="77D6CBE6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9B1EDB"/>
    <w:multiLevelType w:val="hybridMultilevel"/>
    <w:tmpl w:val="EE3E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B6CDC"/>
    <w:multiLevelType w:val="hybridMultilevel"/>
    <w:tmpl w:val="EDB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B94D11"/>
    <w:multiLevelType w:val="hybridMultilevel"/>
    <w:tmpl w:val="AE68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4798B"/>
    <w:multiLevelType w:val="hybridMultilevel"/>
    <w:tmpl w:val="476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B18BA"/>
    <w:multiLevelType w:val="hybridMultilevel"/>
    <w:tmpl w:val="51B64DDE"/>
    <w:lvl w:ilvl="0" w:tplc="3E42DEDC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FB256C"/>
    <w:multiLevelType w:val="hybridMultilevel"/>
    <w:tmpl w:val="B652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3"/>
  </w:num>
  <w:num w:numId="13">
    <w:abstractNumId w:val="26"/>
  </w:num>
  <w:num w:numId="14">
    <w:abstractNumId w:val="21"/>
  </w:num>
  <w:num w:numId="15">
    <w:abstractNumId w:val="25"/>
  </w:num>
  <w:num w:numId="16">
    <w:abstractNumId w:val="35"/>
  </w:num>
  <w:num w:numId="17">
    <w:abstractNumId w:val="18"/>
  </w:num>
  <w:num w:numId="18">
    <w:abstractNumId w:val="24"/>
  </w:num>
  <w:num w:numId="19">
    <w:abstractNumId w:val="34"/>
  </w:num>
  <w:num w:numId="20">
    <w:abstractNumId w:val="30"/>
  </w:num>
  <w:num w:numId="21">
    <w:abstractNumId w:val="17"/>
  </w:num>
  <w:num w:numId="22">
    <w:abstractNumId w:val="19"/>
  </w:num>
  <w:num w:numId="23">
    <w:abstractNumId w:val="10"/>
  </w:num>
  <w:num w:numId="24">
    <w:abstractNumId w:val="11"/>
  </w:num>
  <w:num w:numId="25">
    <w:abstractNumId w:val="22"/>
  </w:num>
  <w:num w:numId="26">
    <w:abstractNumId w:val="31"/>
  </w:num>
  <w:num w:numId="27">
    <w:abstractNumId w:val="36"/>
  </w:num>
  <w:num w:numId="28">
    <w:abstractNumId w:val="29"/>
  </w:num>
  <w:num w:numId="29">
    <w:abstractNumId w:val="16"/>
  </w:num>
  <w:num w:numId="30">
    <w:abstractNumId w:val="15"/>
  </w:num>
  <w:num w:numId="31">
    <w:abstractNumId w:val="27"/>
  </w:num>
  <w:num w:numId="32">
    <w:abstractNumId w:val="23"/>
  </w:num>
  <w:num w:numId="33">
    <w:abstractNumId w:val="20"/>
  </w:num>
  <w:num w:numId="34">
    <w:abstractNumId w:val="28"/>
  </w:num>
  <w:num w:numId="35">
    <w:abstractNumId w:val="37"/>
  </w:num>
  <w:num w:numId="36">
    <w:abstractNumId w:val="32"/>
  </w:num>
  <w:num w:numId="37">
    <w:abstractNumId w:val="1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70C56"/>
    <w:rsid w:val="000039D2"/>
    <w:rsid w:val="00012306"/>
    <w:rsid w:val="00023FC4"/>
    <w:rsid w:val="00025455"/>
    <w:rsid w:val="000371AD"/>
    <w:rsid w:val="000502DE"/>
    <w:rsid w:val="0005120F"/>
    <w:rsid w:val="00051E17"/>
    <w:rsid w:val="00066219"/>
    <w:rsid w:val="00067B61"/>
    <w:rsid w:val="0007431F"/>
    <w:rsid w:val="000827E4"/>
    <w:rsid w:val="00083068"/>
    <w:rsid w:val="00084163"/>
    <w:rsid w:val="00092FF4"/>
    <w:rsid w:val="00097692"/>
    <w:rsid w:val="000A3C5A"/>
    <w:rsid w:val="000A5AE6"/>
    <w:rsid w:val="000B0DE1"/>
    <w:rsid w:val="000C01CC"/>
    <w:rsid w:val="000C70FA"/>
    <w:rsid w:val="000C7316"/>
    <w:rsid w:val="000D5819"/>
    <w:rsid w:val="000E6450"/>
    <w:rsid w:val="000F1596"/>
    <w:rsid w:val="00100D85"/>
    <w:rsid w:val="00100DBB"/>
    <w:rsid w:val="0010302A"/>
    <w:rsid w:val="00113572"/>
    <w:rsid w:val="00123826"/>
    <w:rsid w:val="00135F8E"/>
    <w:rsid w:val="00154351"/>
    <w:rsid w:val="001560E0"/>
    <w:rsid w:val="00163D03"/>
    <w:rsid w:val="001810C2"/>
    <w:rsid w:val="00185BEC"/>
    <w:rsid w:val="00197C8A"/>
    <w:rsid w:val="001A0C18"/>
    <w:rsid w:val="001A5775"/>
    <w:rsid w:val="001C4403"/>
    <w:rsid w:val="001C543A"/>
    <w:rsid w:val="001C74FA"/>
    <w:rsid w:val="001D0525"/>
    <w:rsid w:val="001D5C50"/>
    <w:rsid w:val="001D67EA"/>
    <w:rsid w:val="001D6EF4"/>
    <w:rsid w:val="0020203A"/>
    <w:rsid w:val="0020293E"/>
    <w:rsid w:val="00205045"/>
    <w:rsid w:val="00232139"/>
    <w:rsid w:val="00233F2E"/>
    <w:rsid w:val="00241AF0"/>
    <w:rsid w:val="00253842"/>
    <w:rsid w:val="00253EF2"/>
    <w:rsid w:val="00256339"/>
    <w:rsid w:val="00265918"/>
    <w:rsid w:val="0026620D"/>
    <w:rsid w:val="00267088"/>
    <w:rsid w:val="0028150D"/>
    <w:rsid w:val="00284190"/>
    <w:rsid w:val="00293A86"/>
    <w:rsid w:val="002A238D"/>
    <w:rsid w:val="002A2C3B"/>
    <w:rsid w:val="002A4BC2"/>
    <w:rsid w:val="002A7ACC"/>
    <w:rsid w:val="002B1765"/>
    <w:rsid w:val="002B1B4A"/>
    <w:rsid w:val="002B49CE"/>
    <w:rsid w:val="002D41B1"/>
    <w:rsid w:val="002D6ED7"/>
    <w:rsid w:val="002D71D0"/>
    <w:rsid w:val="002E2845"/>
    <w:rsid w:val="002E7F65"/>
    <w:rsid w:val="002F35E4"/>
    <w:rsid w:val="003001DA"/>
    <w:rsid w:val="00302076"/>
    <w:rsid w:val="00317279"/>
    <w:rsid w:val="00326325"/>
    <w:rsid w:val="00331966"/>
    <w:rsid w:val="003336B4"/>
    <w:rsid w:val="003634A5"/>
    <w:rsid w:val="00364042"/>
    <w:rsid w:val="00370D34"/>
    <w:rsid w:val="003724E4"/>
    <w:rsid w:val="00375F1C"/>
    <w:rsid w:val="0038117E"/>
    <w:rsid w:val="00384B3F"/>
    <w:rsid w:val="0038709B"/>
    <w:rsid w:val="0038799F"/>
    <w:rsid w:val="00394728"/>
    <w:rsid w:val="003A15E2"/>
    <w:rsid w:val="003C6257"/>
    <w:rsid w:val="003C747D"/>
    <w:rsid w:val="003D0750"/>
    <w:rsid w:val="003F39F3"/>
    <w:rsid w:val="003F5A3E"/>
    <w:rsid w:val="003F7296"/>
    <w:rsid w:val="004042C2"/>
    <w:rsid w:val="00405787"/>
    <w:rsid w:val="00405C7F"/>
    <w:rsid w:val="00410587"/>
    <w:rsid w:val="004109E7"/>
    <w:rsid w:val="00416BE6"/>
    <w:rsid w:val="0043143D"/>
    <w:rsid w:val="00450226"/>
    <w:rsid w:val="004506C5"/>
    <w:rsid w:val="00455786"/>
    <w:rsid w:val="0046099C"/>
    <w:rsid w:val="00481B02"/>
    <w:rsid w:val="00483934"/>
    <w:rsid w:val="0049445B"/>
    <w:rsid w:val="004A1246"/>
    <w:rsid w:val="004A33B3"/>
    <w:rsid w:val="004B09EE"/>
    <w:rsid w:val="004B7EB9"/>
    <w:rsid w:val="004C0B3E"/>
    <w:rsid w:val="004C3AD1"/>
    <w:rsid w:val="004C7B9A"/>
    <w:rsid w:val="004F33F1"/>
    <w:rsid w:val="004F3402"/>
    <w:rsid w:val="00500ED0"/>
    <w:rsid w:val="00507BD4"/>
    <w:rsid w:val="00515EA6"/>
    <w:rsid w:val="005175AE"/>
    <w:rsid w:val="00517C3A"/>
    <w:rsid w:val="005211B7"/>
    <w:rsid w:val="0052218B"/>
    <w:rsid w:val="00525DC9"/>
    <w:rsid w:val="00537B99"/>
    <w:rsid w:val="005401FD"/>
    <w:rsid w:val="00542F30"/>
    <w:rsid w:val="005450A8"/>
    <w:rsid w:val="00560150"/>
    <w:rsid w:val="005916A4"/>
    <w:rsid w:val="00593C07"/>
    <w:rsid w:val="0059434D"/>
    <w:rsid w:val="005A3183"/>
    <w:rsid w:val="005B1A67"/>
    <w:rsid w:val="005D616B"/>
    <w:rsid w:val="005E107F"/>
    <w:rsid w:val="00603EA4"/>
    <w:rsid w:val="00610861"/>
    <w:rsid w:val="00611BA3"/>
    <w:rsid w:val="00613978"/>
    <w:rsid w:val="006225D5"/>
    <w:rsid w:val="0065192A"/>
    <w:rsid w:val="00651EAF"/>
    <w:rsid w:val="006533C3"/>
    <w:rsid w:val="00662093"/>
    <w:rsid w:val="00676BAB"/>
    <w:rsid w:val="00683C6C"/>
    <w:rsid w:val="00691698"/>
    <w:rsid w:val="006A5DDA"/>
    <w:rsid w:val="006A65DA"/>
    <w:rsid w:val="006C0603"/>
    <w:rsid w:val="006C26E2"/>
    <w:rsid w:val="006C5495"/>
    <w:rsid w:val="006D1222"/>
    <w:rsid w:val="006D4FD5"/>
    <w:rsid w:val="006E3802"/>
    <w:rsid w:val="006E57E0"/>
    <w:rsid w:val="006F1D0B"/>
    <w:rsid w:val="007058A2"/>
    <w:rsid w:val="00713017"/>
    <w:rsid w:val="00720ADE"/>
    <w:rsid w:val="00733C6A"/>
    <w:rsid w:val="007411A4"/>
    <w:rsid w:val="00757AFB"/>
    <w:rsid w:val="00764E05"/>
    <w:rsid w:val="00765757"/>
    <w:rsid w:val="0077075B"/>
    <w:rsid w:val="007946DF"/>
    <w:rsid w:val="00794862"/>
    <w:rsid w:val="007972A9"/>
    <w:rsid w:val="007A4C29"/>
    <w:rsid w:val="007C2000"/>
    <w:rsid w:val="007C2642"/>
    <w:rsid w:val="007C5759"/>
    <w:rsid w:val="007D03D3"/>
    <w:rsid w:val="007D249B"/>
    <w:rsid w:val="007E1536"/>
    <w:rsid w:val="007E4DE1"/>
    <w:rsid w:val="007E5EC4"/>
    <w:rsid w:val="007F14E3"/>
    <w:rsid w:val="007F2202"/>
    <w:rsid w:val="007F22C7"/>
    <w:rsid w:val="007F5DDA"/>
    <w:rsid w:val="0081507E"/>
    <w:rsid w:val="0081687B"/>
    <w:rsid w:val="0082411F"/>
    <w:rsid w:val="00825AC8"/>
    <w:rsid w:val="00831986"/>
    <w:rsid w:val="00871CD0"/>
    <w:rsid w:val="00877169"/>
    <w:rsid w:val="00883A93"/>
    <w:rsid w:val="00892EAB"/>
    <w:rsid w:val="008948B1"/>
    <w:rsid w:val="008B558D"/>
    <w:rsid w:val="008C3FE6"/>
    <w:rsid w:val="008D2C4C"/>
    <w:rsid w:val="008D6D94"/>
    <w:rsid w:val="008D7C32"/>
    <w:rsid w:val="008E3DBA"/>
    <w:rsid w:val="0091120B"/>
    <w:rsid w:val="00912829"/>
    <w:rsid w:val="009176C2"/>
    <w:rsid w:val="00926C2B"/>
    <w:rsid w:val="00930015"/>
    <w:rsid w:val="00930A5C"/>
    <w:rsid w:val="00943611"/>
    <w:rsid w:val="00950485"/>
    <w:rsid w:val="00964A65"/>
    <w:rsid w:val="00965529"/>
    <w:rsid w:val="00970C56"/>
    <w:rsid w:val="0098282C"/>
    <w:rsid w:val="00984934"/>
    <w:rsid w:val="00985646"/>
    <w:rsid w:val="00997BCF"/>
    <w:rsid w:val="009B620A"/>
    <w:rsid w:val="009C1A99"/>
    <w:rsid w:val="009D583A"/>
    <w:rsid w:val="009F2507"/>
    <w:rsid w:val="009F49BF"/>
    <w:rsid w:val="009F6E2B"/>
    <w:rsid w:val="00A05409"/>
    <w:rsid w:val="00A130C3"/>
    <w:rsid w:val="00A160C7"/>
    <w:rsid w:val="00A219E4"/>
    <w:rsid w:val="00A301F9"/>
    <w:rsid w:val="00A34443"/>
    <w:rsid w:val="00A35B33"/>
    <w:rsid w:val="00A444C8"/>
    <w:rsid w:val="00A45FDC"/>
    <w:rsid w:val="00A523F2"/>
    <w:rsid w:val="00A5452F"/>
    <w:rsid w:val="00A5491A"/>
    <w:rsid w:val="00A76AF1"/>
    <w:rsid w:val="00A8358D"/>
    <w:rsid w:val="00A87D11"/>
    <w:rsid w:val="00A94948"/>
    <w:rsid w:val="00A95209"/>
    <w:rsid w:val="00A9783A"/>
    <w:rsid w:val="00AB33B4"/>
    <w:rsid w:val="00AB417C"/>
    <w:rsid w:val="00AB4717"/>
    <w:rsid w:val="00AB59FA"/>
    <w:rsid w:val="00AC766E"/>
    <w:rsid w:val="00AD53BD"/>
    <w:rsid w:val="00AD5F04"/>
    <w:rsid w:val="00B10CF8"/>
    <w:rsid w:val="00B208DC"/>
    <w:rsid w:val="00B258B6"/>
    <w:rsid w:val="00B44CFA"/>
    <w:rsid w:val="00B6101C"/>
    <w:rsid w:val="00B70D34"/>
    <w:rsid w:val="00B7794F"/>
    <w:rsid w:val="00B90E3E"/>
    <w:rsid w:val="00B95DC2"/>
    <w:rsid w:val="00BC3954"/>
    <w:rsid w:val="00BD1476"/>
    <w:rsid w:val="00BD32F4"/>
    <w:rsid w:val="00BD6FD5"/>
    <w:rsid w:val="00BD7056"/>
    <w:rsid w:val="00BE49A2"/>
    <w:rsid w:val="00C235ED"/>
    <w:rsid w:val="00C75E6D"/>
    <w:rsid w:val="00C87B92"/>
    <w:rsid w:val="00C92B60"/>
    <w:rsid w:val="00C973E0"/>
    <w:rsid w:val="00CA63CB"/>
    <w:rsid w:val="00CB2D02"/>
    <w:rsid w:val="00CD4078"/>
    <w:rsid w:val="00CD515A"/>
    <w:rsid w:val="00CD65FD"/>
    <w:rsid w:val="00CF0D10"/>
    <w:rsid w:val="00CF3DF6"/>
    <w:rsid w:val="00D03ECB"/>
    <w:rsid w:val="00D05C41"/>
    <w:rsid w:val="00D120AC"/>
    <w:rsid w:val="00D27C7B"/>
    <w:rsid w:val="00D3177B"/>
    <w:rsid w:val="00D3406C"/>
    <w:rsid w:val="00D34948"/>
    <w:rsid w:val="00D432B2"/>
    <w:rsid w:val="00D465FC"/>
    <w:rsid w:val="00D649DD"/>
    <w:rsid w:val="00D80CBD"/>
    <w:rsid w:val="00D84F46"/>
    <w:rsid w:val="00D8652B"/>
    <w:rsid w:val="00D87E95"/>
    <w:rsid w:val="00DA655F"/>
    <w:rsid w:val="00DB2391"/>
    <w:rsid w:val="00DB35A7"/>
    <w:rsid w:val="00DC5A47"/>
    <w:rsid w:val="00DD3370"/>
    <w:rsid w:val="00DD66BA"/>
    <w:rsid w:val="00DE6EC9"/>
    <w:rsid w:val="00E216C9"/>
    <w:rsid w:val="00E217B7"/>
    <w:rsid w:val="00E307E8"/>
    <w:rsid w:val="00E45D9C"/>
    <w:rsid w:val="00E45F16"/>
    <w:rsid w:val="00E46177"/>
    <w:rsid w:val="00E54FC9"/>
    <w:rsid w:val="00E60FDA"/>
    <w:rsid w:val="00E7369B"/>
    <w:rsid w:val="00EA1413"/>
    <w:rsid w:val="00EA7BCE"/>
    <w:rsid w:val="00EB057E"/>
    <w:rsid w:val="00EC0AE4"/>
    <w:rsid w:val="00EC7B0C"/>
    <w:rsid w:val="00ED1945"/>
    <w:rsid w:val="00EE14FE"/>
    <w:rsid w:val="00EE315F"/>
    <w:rsid w:val="00EE4FD0"/>
    <w:rsid w:val="00F02E25"/>
    <w:rsid w:val="00F03100"/>
    <w:rsid w:val="00F036DA"/>
    <w:rsid w:val="00F10F5E"/>
    <w:rsid w:val="00F15332"/>
    <w:rsid w:val="00F17072"/>
    <w:rsid w:val="00F22BE2"/>
    <w:rsid w:val="00F30206"/>
    <w:rsid w:val="00F31BA4"/>
    <w:rsid w:val="00F338C6"/>
    <w:rsid w:val="00F3412D"/>
    <w:rsid w:val="00F37176"/>
    <w:rsid w:val="00F43DDA"/>
    <w:rsid w:val="00F45633"/>
    <w:rsid w:val="00F4581B"/>
    <w:rsid w:val="00F45951"/>
    <w:rsid w:val="00F50F22"/>
    <w:rsid w:val="00F611C2"/>
    <w:rsid w:val="00F93101"/>
    <w:rsid w:val="00F96659"/>
    <w:rsid w:val="00F97CC1"/>
    <w:rsid w:val="00FC0733"/>
    <w:rsid w:val="00FC159B"/>
    <w:rsid w:val="00FC4B4A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DFA5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C1A99"/>
    <w:pPr>
      <w:spacing w:line="30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rsid w:val="009C1A99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9C1A99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1A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C1A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1A9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1A9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C1A9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C1A9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C1A9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1A99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C1A9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rsid w:val="009C1A99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sid w:val="009C1A99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rsid w:val="009C1A9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C1A99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9C1A99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1A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C1A99"/>
  </w:style>
  <w:style w:type="paragraph" w:styleId="BlockText">
    <w:name w:val="Block Text"/>
    <w:basedOn w:val="Normal"/>
    <w:semiHidden/>
    <w:unhideWhenUsed/>
    <w:rsid w:val="009C1A99"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rsid w:val="009C1A9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C1A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C1A99"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unhideWhenUsed/>
    <w:rsid w:val="00012306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semiHidden/>
    <w:rsid w:val="00012306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C1A99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C1A9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C1A99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C1A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C1A99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C1A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C1A9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C1A99"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C1A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C1A99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C1A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1A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1A9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C1A99"/>
  </w:style>
  <w:style w:type="character" w:customStyle="1" w:styleId="DateChar">
    <w:name w:val="Date Char"/>
    <w:basedOn w:val="DefaultParagraphFont"/>
    <w:link w:val="Date"/>
    <w:semiHidden/>
    <w:rsid w:val="009C1A99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C1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C1A9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C1A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C1A99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C1A9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C1A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C1A9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C1A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C1A9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1A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99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C1A99"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C1A99"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C1A99"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C1A99"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C1A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C1A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C1A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C1A99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C1A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C1A9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C1A99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C1A99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C1A99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C1A99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C1A99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C1A99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C1A99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C1A99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C1A99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C1A9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C1A99"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sid w:val="009C1A99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rsid w:val="009C1A9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C1A9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C1A9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C1A9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C1A99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C1A9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C1A99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C1A9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C1A9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C1A99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C1A9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C1A9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C1A9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C1A9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C1A9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C1A99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C1A9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C1A9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C1A9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C1A99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C1A9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C1A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C1A9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C1A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C1A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C1A99"/>
    <w:rPr>
      <w:sz w:val="20"/>
    </w:rPr>
  </w:style>
  <w:style w:type="paragraph" w:styleId="NormalWeb">
    <w:name w:val="Normal (Web)"/>
    <w:basedOn w:val="Normal"/>
    <w:uiPriority w:val="99"/>
    <w:unhideWhenUsed/>
    <w:rsid w:val="009C1A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C1A9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C1A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C1A99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C1A9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C1A9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C1A9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C1A99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C1A99"/>
  </w:style>
  <w:style w:type="character" w:customStyle="1" w:styleId="SalutationChar">
    <w:name w:val="Salutation Char"/>
    <w:basedOn w:val="DefaultParagraphFont"/>
    <w:link w:val="Salutation"/>
    <w:semiHidden/>
    <w:rsid w:val="009C1A99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C1A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C1A99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C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1A99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C1A99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C1A99"/>
  </w:style>
  <w:style w:type="paragraph" w:styleId="TOAHeading">
    <w:name w:val="toa heading"/>
    <w:basedOn w:val="Normal"/>
    <w:next w:val="Normal"/>
    <w:semiHidden/>
    <w:unhideWhenUsed/>
    <w:rsid w:val="009C1A9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C1A9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C1A99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C1A99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C1A99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C1A99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C1A99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C1A99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C1A99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C1A99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C1A99"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C1A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0C56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FD0"/>
    <w:rPr>
      <w:color w:val="91919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6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0.jpg"/><Relationship Id="rId3" Type="http://schemas.openxmlformats.org/officeDocument/2006/relationships/hyperlink" Target="mailto:Cassandra.amantit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Graysca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B359D2E659A747B3F3944DF3F70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29C35-C730-7442-B165-8BA1389726B3}"/>
      </w:docPartPr>
      <w:docPartBody>
        <w:p w:rsidR="00346DF6" w:rsidRDefault="003B71A1" w:rsidP="003B71A1">
          <w:pPr>
            <w:pStyle w:val="6CB359D2E659A747B3F3944DF3F7013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55099981E82B614BA444F05E0AF06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BB249-FE3C-DD43-8791-6BC392443E98}"/>
      </w:docPartPr>
      <w:docPartBody>
        <w:p w:rsidR="00345FC6" w:rsidRDefault="00346DF6" w:rsidP="00346DF6">
          <w:pPr>
            <w:pStyle w:val="55099981E82B614BA444F05E0AF06DB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9F"/>
    <w:rsid w:val="000D7B4F"/>
    <w:rsid w:val="001302DE"/>
    <w:rsid w:val="00161F8B"/>
    <w:rsid w:val="0021308B"/>
    <w:rsid w:val="002A2DA7"/>
    <w:rsid w:val="002A45D6"/>
    <w:rsid w:val="00302DAC"/>
    <w:rsid w:val="00345FC6"/>
    <w:rsid w:val="00346DF6"/>
    <w:rsid w:val="003B71A1"/>
    <w:rsid w:val="00460324"/>
    <w:rsid w:val="0050703F"/>
    <w:rsid w:val="00515203"/>
    <w:rsid w:val="0053587E"/>
    <w:rsid w:val="0060135C"/>
    <w:rsid w:val="0065363B"/>
    <w:rsid w:val="0069689F"/>
    <w:rsid w:val="00720AC9"/>
    <w:rsid w:val="007443C6"/>
    <w:rsid w:val="008472C9"/>
    <w:rsid w:val="00866261"/>
    <w:rsid w:val="0094433E"/>
    <w:rsid w:val="00B9369F"/>
    <w:rsid w:val="00BE544B"/>
    <w:rsid w:val="00CC7FA8"/>
    <w:rsid w:val="00DE2336"/>
    <w:rsid w:val="00E92C03"/>
    <w:rsid w:val="00EC3D01"/>
    <w:rsid w:val="00EE4B7E"/>
    <w:rsid w:val="00F15651"/>
    <w:rsid w:val="00F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59CB460EA27284BB0F81173950EA6D8">
    <w:name w:val="259CB460EA27284BB0F81173950EA6D8"/>
  </w:style>
  <w:style w:type="paragraph" w:customStyle="1" w:styleId="2E6C23EE2C396C498D136F85C7CF0FCB">
    <w:name w:val="2E6C23EE2C396C498D136F85C7CF0FCB"/>
  </w:style>
  <w:style w:type="paragraph" w:customStyle="1" w:styleId="395F5094C3806A4F980A70CA64E57047">
    <w:name w:val="395F5094C3806A4F980A70CA64E57047"/>
  </w:style>
  <w:style w:type="paragraph" w:customStyle="1" w:styleId="7119F5615EB8F346B904741BCE4F59E5">
    <w:name w:val="7119F5615EB8F346B904741BCE4F59E5"/>
  </w:style>
  <w:style w:type="paragraph" w:customStyle="1" w:styleId="422C184E8435174091AC24BF5391D27E">
    <w:name w:val="422C184E8435174091AC24BF5391D27E"/>
  </w:style>
  <w:style w:type="paragraph" w:customStyle="1" w:styleId="DBD46988044CC446A66CDC90D55633EB">
    <w:name w:val="DBD46988044CC446A66CDC90D55633EB"/>
  </w:style>
  <w:style w:type="paragraph" w:customStyle="1" w:styleId="65494550F73E8A40A5A1587B1A03E21A">
    <w:name w:val="65494550F73E8A40A5A1587B1A03E21A"/>
  </w:style>
  <w:style w:type="paragraph" w:customStyle="1" w:styleId="61756A4E9781834AA958D69D7F8DE91C">
    <w:name w:val="61756A4E9781834AA958D69D7F8DE91C"/>
  </w:style>
  <w:style w:type="paragraph" w:customStyle="1" w:styleId="456C72A31E244746898EF5BE6BA85E52">
    <w:name w:val="456C72A31E244746898EF5BE6BA85E52"/>
  </w:style>
  <w:style w:type="paragraph" w:customStyle="1" w:styleId="7B7F44DDED2E294CAD11B8E0B891CBDF">
    <w:name w:val="7B7F44DDED2E294CAD11B8E0B891CBDF"/>
  </w:style>
  <w:style w:type="paragraph" w:customStyle="1" w:styleId="C13836E84752AC4AB5DF01119D03F8F4">
    <w:name w:val="C13836E84752AC4AB5DF01119D03F8F4"/>
  </w:style>
  <w:style w:type="paragraph" w:customStyle="1" w:styleId="3EA04A19A684B447B1AA2C0868333025">
    <w:name w:val="3EA04A19A684B447B1AA2C0868333025"/>
  </w:style>
  <w:style w:type="paragraph" w:customStyle="1" w:styleId="862CD188044B12499358F981592943F3">
    <w:name w:val="862CD188044B12499358F981592943F3"/>
    <w:rsid w:val="0069689F"/>
  </w:style>
  <w:style w:type="paragraph" w:customStyle="1" w:styleId="2C153CCD25B6A945B65E57FEAFE72F2E">
    <w:name w:val="2C153CCD25B6A945B65E57FEAFE72F2E"/>
    <w:rsid w:val="0069689F"/>
  </w:style>
  <w:style w:type="paragraph" w:customStyle="1" w:styleId="F7AF310B5CF8FD4B9F2271180D93359A">
    <w:name w:val="F7AF310B5CF8FD4B9F2271180D93359A"/>
    <w:rsid w:val="0069689F"/>
  </w:style>
  <w:style w:type="paragraph" w:customStyle="1" w:styleId="7C75761E4495F441A30CFA1A49A1A5ED">
    <w:name w:val="7C75761E4495F441A30CFA1A49A1A5ED"/>
    <w:rsid w:val="0069689F"/>
  </w:style>
  <w:style w:type="paragraph" w:customStyle="1" w:styleId="D28F277C3EBBCF4EABA58FF30EFFF528">
    <w:name w:val="D28F277C3EBBCF4EABA58FF30EFFF528"/>
    <w:rsid w:val="0069689F"/>
  </w:style>
  <w:style w:type="paragraph" w:customStyle="1" w:styleId="F7FA524FE940324D9220249739D108B9">
    <w:name w:val="F7FA524FE940324D9220249739D108B9"/>
    <w:rsid w:val="002A2DA7"/>
  </w:style>
  <w:style w:type="paragraph" w:customStyle="1" w:styleId="204BF402F177EA408CABD12F62AA675E">
    <w:name w:val="204BF402F177EA408CABD12F62AA675E"/>
    <w:rsid w:val="002A2DA7"/>
  </w:style>
  <w:style w:type="paragraph" w:customStyle="1" w:styleId="187A617FD607AB469A6F9A573F9A657F">
    <w:name w:val="187A617FD607AB469A6F9A573F9A657F"/>
    <w:rsid w:val="0060135C"/>
  </w:style>
  <w:style w:type="paragraph" w:customStyle="1" w:styleId="A84DF4A74626F64A8DE4685270CCCE3E">
    <w:name w:val="A84DF4A74626F64A8DE4685270CCCE3E"/>
    <w:rsid w:val="0050703F"/>
    <w:rPr>
      <w:lang w:eastAsia="en-US"/>
    </w:rPr>
  </w:style>
  <w:style w:type="paragraph" w:customStyle="1" w:styleId="56D43FAA1F13FF409A95BAC190C0F2AD">
    <w:name w:val="56D43FAA1F13FF409A95BAC190C0F2AD"/>
    <w:rsid w:val="0050703F"/>
    <w:rPr>
      <w:lang w:eastAsia="en-US"/>
    </w:rPr>
  </w:style>
  <w:style w:type="paragraph" w:customStyle="1" w:styleId="C3A8A2D7E5908642B3D185E0D5B08D5C">
    <w:name w:val="C3A8A2D7E5908642B3D185E0D5B08D5C"/>
    <w:rsid w:val="0050703F"/>
    <w:rPr>
      <w:lang w:eastAsia="en-US"/>
    </w:rPr>
  </w:style>
  <w:style w:type="paragraph" w:customStyle="1" w:styleId="69B09AF115A0064084318F1C0E92F566">
    <w:name w:val="69B09AF115A0064084318F1C0E92F566"/>
    <w:rsid w:val="0050703F"/>
    <w:rPr>
      <w:lang w:eastAsia="en-US"/>
    </w:rPr>
  </w:style>
  <w:style w:type="paragraph" w:customStyle="1" w:styleId="656D124FD97A084DBC5E981E3CE5BB8A">
    <w:name w:val="656D124FD97A084DBC5E981E3CE5BB8A"/>
    <w:rsid w:val="003B71A1"/>
    <w:rPr>
      <w:lang w:eastAsia="en-US"/>
    </w:rPr>
  </w:style>
  <w:style w:type="paragraph" w:customStyle="1" w:styleId="28367F7E4063BC4B954D92893AB2423E">
    <w:name w:val="28367F7E4063BC4B954D92893AB2423E"/>
    <w:rsid w:val="003B71A1"/>
    <w:rPr>
      <w:lang w:eastAsia="en-US"/>
    </w:rPr>
  </w:style>
  <w:style w:type="paragraph" w:customStyle="1" w:styleId="6CB359D2E659A747B3F3944DF3F70135">
    <w:name w:val="6CB359D2E659A747B3F3944DF3F70135"/>
    <w:rsid w:val="003B71A1"/>
    <w:rPr>
      <w:lang w:eastAsia="en-US"/>
    </w:rPr>
  </w:style>
  <w:style w:type="paragraph" w:customStyle="1" w:styleId="55099981E82B614BA444F05E0AF06DB5">
    <w:name w:val="55099981E82B614BA444F05E0AF06DB5"/>
    <w:rsid w:val="00346DF6"/>
    <w:rPr>
      <w:lang w:eastAsia="en-US"/>
    </w:rPr>
  </w:style>
  <w:style w:type="paragraph" w:customStyle="1" w:styleId="E89E24A32A8954439C26E61011AA71FC">
    <w:name w:val="E89E24A32A8954439C26E61011AA71FC"/>
    <w:rsid w:val="00346DF6"/>
    <w:rPr>
      <w:lang w:eastAsia="en-US"/>
    </w:rPr>
  </w:style>
  <w:style w:type="paragraph" w:customStyle="1" w:styleId="6033B43F27D22549B4F08B017800546D">
    <w:name w:val="6033B43F27D22549B4F08B017800546D"/>
    <w:rsid w:val="00346DF6"/>
    <w:rPr>
      <w:lang w:eastAsia="en-US"/>
    </w:rPr>
  </w:style>
  <w:style w:type="paragraph" w:customStyle="1" w:styleId="98CD621233857B4EB592B925B98DFEB0">
    <w:name w:val="98CD621233857B4EB592B925B98DFEB0"/>
    <w:rsid w:val="00346DF6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C332D5-9C7C-3749-AAFD-C846805A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View:Resumes:Grayscale Resume.dotx</Template>
  <TotalTime>37</TotalTime>
  <Pages>2</Pages>
  <Words>731</Words>
  <Characters>4168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Amantite</dc:creator>
  <cp:keywords/>
  <dc:description/>
  <cp:lastModifiedBy>renate amantite</cp:lastModifiedBy>
  <cp:revision>11</cp:revision>
  <cp:lastPrinted>2014-09-15T06:06:00Z</cp:lastPrinted>
  <dcterms:created xsi:type="dcterms:W3CDTF">2017-02-20T19:39:00Z</dcterms:created>
  <dcterms:modified xsi:type="dcterms:W3CDTF">2017-02-20T23:57:00Z</dcterms:modified>
  <cp:category/>
</cp:coreProperties>
</file>